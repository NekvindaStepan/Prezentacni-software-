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1C734" w14:textId="77777777" w:rsidR="003767A8" w:rsidRPr="00B60B1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bookmarkStart w:id="0" w:name="_Hlk185041425"/>
      <w:bookmarkEnd w:id="0"/>
    </w:p>
    <w:p w14:paraId="66A3FB0B" w14:textId="77777777" w:rsidR="003767A8" w:rsidRPr="005111FD" w:rsidRDefault="003767A8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 w:rsidRPr="005111FD">
        <w:rPr>
          <w:rFonts w:asciiTheme="majorHAnsi" w:hAnsiTheme="majorHAnsi" w:cstheme="majorHAnsi"/>
          <w:b/>
          <w:caps/>
          <w:sz w:val="40"/>
          <w:szCs w:val="36"/>
        </w:rPr>
        <w:t>Vysoká škola polytechnická Jihlava</w:t>
      </w:r>
    </w:p>
    <w:p w14:paraId="3BE2B73A" w14:textId="7F4C7853" w:rsidR="00B60B16" w:rsidRPr="00297946" w:rsidRDefault="00F00C8C" w:rsidP="00B60B1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APIN</w:t>
      </w:r>
    </w:p>
    <w:p w14:paraId="039C0AEF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45C24A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DF6EC7E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4DB5EBC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ECE3EA5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9460C9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F5DF61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2B6A62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410D8D3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55AC20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5D2B3A0" w14:textId="3D4AB5BF" w:rsidR="003767A8" w:rsidRPr="005111FD" w:rsidRDefault="00F00C8C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>
        <w:rPr>
          <w:rFonts w:asciiTheme="majorHAnsi" w:hAnsiTheme="majorHAnsi" w:cstheme="majorHAnsi"/>
          <w:b/>
          <w:caps/>
          <w:sz w:val="40"/>
          <w:szCs w:val="36"/>
        </w:rPr>
        <w:t>Prezentační software</w:t>
      </w:r>
    </w:p>
    <w:p w14:paraId="0F41F198" w14:textId="0560AD8E" w:rsidR="003767A8" w:rsidRPr="0029794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 w:rsidR="00F00C8C">
        <w:rPr>
          <w:rFonts w:asciiTheme="majorHAnsi" w:hAnsiTheme="majorHAnsi" w:cstheme="majorHAnsi"/>
          <w:sz w:val="28"/>
          <w:szCs w:val="28"/>
        </w:rPr>
        <w:t>emestrální</w:t>
      </w:r>
      <w:r>
        <w:rPr>
          <w:rFonts w:asciiTheme="majorHAnsi" w:hAnsiTheme="majorHAnsi" w:cstheme="majorHAnsi"/>
          <w:sz w:val="28"/>
          <w:szCs w:val="28"/>
        </w:rPr>
        <w:t xml:space="preserve"> práce</w:t>
      </w:r>
    </w:p>
    <w:p w14:paraId="6FDE205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78BBEC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72317BD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85264A8" w14:textId="77777777" w:rsid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BEC674F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7441936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A8832D1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6123BB1" w14:textId="574090AD" w:rsidR="00487F85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 xml:space="preserve">Autor práce: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F00C8C">
        <w:rPr>
          <w:rFonts w:asciiTheme="majorHAnsi" w:hAnsiTheme="majorHAnsi" w:cstheme="majorHAnsi"/>
          <w:sz w:val="28"/>
          <w:szCs w:val="28"/>
        </w:rPr>
        <w:t>Štěpán Nekvinda</w:t>
      </w:r>
    </w:p>
    <w:p w14:paraId="2488BEE2" w14:textId="1BACFCA3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Předmět:</w:t>
      </w:r>
      <w:r>
        <w:rPr>
          <w:rFonts w:asciiTheme="majorHAnsi" w:hAnsiTheme="majorHAnsi" w:cstheme="majorHAnsi"/>
          <w:sz w:val="28"/>
          <w:szCs w:val="28"/>
        </w:rPr>
        <w:tab/>
      </w:r>
      <w:r w:rsidR="00F00C8C">
        <w:rPr>
          <w:rFonts w:asciiTheme="majorHAnsi" w:hAnsiTheme="majorHAnsi" w:cstheme="majorHAnsi"/>
          <w:sz w:val="28"/>
          <w:szCs w:val="28"/>
        </w:rPr>
        <w:t>Uživatelský software</w:t>
      </w:r>
    </w:p>
    <w:p w14:paraId="2D0FA5D1" w14:textId="1A1F6735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Vyučující</w:t>
      </w:r>
      <w:r w:rsidRPr="00297946">
        <w:rPr>
          <w:rFonts w:asciiTheme="majorHAnsi" w:hAnsiTheme="majorHAnsi" w:cstheme="majorHAnsi"/>
          <w:sz w:val="28"/>
          <w:szCs w:val="28"/>
        </w:rPr>
        <w:t xml:space="preserve">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BE4227" w:rsidRPr="00BE4227">
        <w:rPr>
          <w:rFonts w:asciiTheme="majorHAnsi" w:hAnsiTheme="majorHAnsi" w:cstheme="majorHAnsi"/>
          <w:sz w:val="28"/>
          <w:szCs w:val="28"/>
        </w:rPr>
        <w:t>Mgr. Hana Vojáčková, Ph.D.</w:t>
      </w:r>
    </w:p>
    <w:p w14:paraId="4C5901DD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DA96B4E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7865804" w14:textId="5AF074CC" w:rsidR="00487F85" w:rsidRP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>Jihlava</w:t>
      </w:r>
      <w:r w:rsidRPr="00487F85">
        <w:rPr>
          <w:rFonts w:asciiTheme="majorHAnsi" w:hAnsiTheme="majorHAnsi" w:cstheme="majorHAnsi"/>
          <w:sz w:val="28"/>
          <w:szCs w:val="28"/>
        </w:rPr>
        <w:t xml:space="preserve"> </w:t>
      </w:r>
      <w:r w:rsidRPr="00487F85">
        <w:rPr>
          <w:rFonts w:asciiTheme="majorHAnsi" w:hAnsiTheme="majorHAnsi" w:cstheme="majorHAnsi"/>
          <w:sz w:val="28"/>
          <w:szCs w:val="28"/>
        </w:rPr>
        <w:fldChar w:fldCharType="begin"/>
      </w:r>
      <w:r w:rsidRPr="00487F85">
        <w:rPr>
          <w:rFonts w:asciiTheme="majorHAnsi" w:hAnsiTheme="majorHAnsi" w:cstheme="majorHAnsi"/>
          <w:sz w:val="28"/>
          <w:szCs w:val="28"/>
        </w:rPr>
        <w:instrText xml:space="preserve"> DATE  \@ "dd. MM. yyyy"  \* MERGEFORMAT </w:instrText>
      </w:r>
      <w:r w:rsidRPr="00487F85">
        <w:rPr>
          <w:rFonts w:asciiTheme="majorHAnsi" w:hAnsiTheme="majorHAnsi" w:cstheme="majorHAnsi"/>
          <w:sz w:val="28"/>
          <w:szCs w:val="28"/>
        </w:rPr>
        <w:fldChar w:fldCharType="separate"/>
      </w:r>
      <w:r w:rsidR="00337E53">
        <w:rPr>
          <w:rFonts w:asciiTheme="majorHAnsi" w:hAnsiTheme="majorHAnsi" w:cstheme="majorHAnsi"/>
          <w:noProof/>
          <w:sz w:val="28"/>
          <w:szCs w:val="28"/>
        </w:rPr>
        <w:t>04. 01. 2025</w:t>
      </w:r>
      <w:r w:rsidRPr="00487F85">
        <w:rPr>
          <w:rFonts w:asciiTheme="majorHAnsi" w:hAnsiTheme="majorHAnsi" w:cstheme="majorHAnsi"/>
          <w:sz w:val="28"/>
          <w:szCs w:val="28"/>
        </w:rPr>
        <w:fldChar w:fldCharType="end"/>
      </w:r>
    </w:p>
    <w:p w14:paraId="37EB72A3" w14:textId="77777777" w:rsidR="00487F85" w:rsidRDefault="00487F85" w:rsidP="00990AFB">
      <w:pPr>
        <w:jc w:val="center"/>
        <w:sectPr w:rsidR="00487F85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E99A13E" w14:textId="77777777" w:rsidR="00F55569" w:rsidRDefault="00F55569" w:rsidP="002A5CC1">
      <w:pPr>
        <w:pStyle w:val="Nzev"/>
      </w:pPr>
      <w:r>
        <w:lastRenderedPageBreak/>
        <w:t>Obsah</w:t>
      </w:r>
    </w:p>
    <w:p w14:paraId="08FD05B8" w14:textId="1AC126D7" w:rsidR="00263B66" w:rsidRDefault="007472DF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5912206" w:history="1">
        <w:r w:rsidR="00263B66" w:rsidRPr="0007222A">
          <w:rPr>
            <w:rStyle w:val="Hypertextovodkaz"/>
            <w:noProof/>
          </w:rPr>
          <w:t>Úvod</w:t>
        </w:r>
        <w:r w:rsidR="00263B66">
          <w:rPr>
            <w:noProof/>
            <w:webHidden/>
          </w:rPr>
          <w:tab/>
        </w:r>
        <w:r w:rsidR="00263B66">
          <w:rPr>
            <w:noProof/>
            <w:webHidden/>
          </w:rPr>
          <w:fldChar w:fldCharType="begin"/>
        </w:r>
        <w:r w:rsidR="00263B66">
          <w:rPr>
            <w:noProof/>
            <w:webHidden/>
          </w:rPr>
          <w:instrText xml:space="preserve"> PAGEREF _Toc185912206 \h </w:instrText>
        </w:r>
        <w:r w:rsidR="00263B66">
          <w:rPr>
            <w:noProof/>
            <w:webHidden/>
          </w:rPr>
        </w:r>
        <w:r w:rsidR="00263B66">
          <w:rPr>
            <w:noProof/>
            <w:webHidden/>
          </w:rPr>
          <w:fldChar w:fldCharType="separate"/>
        </w:r>
        <w:r w:rsidR="00263B66">
          <w:rPr>
            <w:noProof/>
            <w:webHidden/>
          </w:rPr>
          <w:t>3</w:t>
        </w:r>
        <w:r w:rsidR="00263B66">
          <w:rPr>
            <w:noProof/>
            <w:webHidden/>
          </w:rPr>
          <w:fldChar w:fldCharType="end"/>
        </w:r>
      </w:hyperlink>
    </w:p>
    <w:p w14:paraId="6DD1276D" w14:textId="0F292CB5" w:rsidR="00263B66" w:rsidRDefault="00263B6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07" w:history="1">
        <w:r w:rsidRPr="0007222A">
          <w:rPr>
            <w:rStyle w:val="Hypertextovodkaz"/>
            <w:noProof/>
          </w:rPr>
          <w:t>1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Prezentace ve firmě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E27AA9" w14:textId="5F7B6740" w:rsidR="00263B66" w:rsidRDefault="00263B6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08" w:history="1">
        <w:r w:rsidRPr="0007222A">
          <w:rPr>
            <w:rStyle w:val="Hypertextovodkaz"/>
            <w:noProof/>
          </w:rPr>
          <w:t>2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Důležité vlastnosti prezentačního softwaru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8854D4" w14:textId="07B45F24" w:rsidR="00263B66" w:rsidRDefault="00263B6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09" w:history="1">
        <w:r w:rsidRPr="0007222A">
          <w:rPr>
            <w:rStyle w:val="Hypertextovodkaz"/>
            <w:noProof/>
          </w:rPr>
          <w:t>3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Srovnání deseti prezentačních softwarů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2AFBAB" w14:textId="45867641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0" w:history="1">
        <w:r w:rsidRPr="0007222A">
          <w:rPr>
            <w:rStyle w:val="Hypertextovodkaz"/>
            <w:noProof/>
          </w:rPr>
          <w:t>3.1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PowerPoint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05A0DF" w14:textId="4D4BC85C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1" w:history="1">
        <w:r w:rsidRPr="0007222A">
          <w:rPr>
            <w:rStyle w:val="Hypertextovodkaz"/>
            <w:noProof/>
          </w:rPr>
          <w:t>3.2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Prezentace Google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F94502" w14:textId="261FDB8B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2" w:history="1">
        <w:r w:rsidRPr="0007222A">
          <w:rPr>
            <w:rStyle w:val="Hypertextovodkaz"/>
            <w:noProof/>
          </w:rPr>
          <w:t>3.3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Prezi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D927D5" w14:textId="179F8617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3" w:history="1">
        <w:r w:rsidRPr="0007222A">
          <w:rPr>
            <w:rStyle w:val="Hypertextovodkaz"/>
            <w:noProof/>
          </w:rPr>
          <w:t>3.4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Canva Presentations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D9E281" w14:textId="5EA1C098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4" w:history="1">
        <w:r w:rsidRPr="0007222A">
          <w:rPr>
            <w:rStyle w:val="Hypertextovodkaz"/>
            <w:noProof/>
          </w:rPr>
          <w:t>3.5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Visme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D35DAE" w14:textId="2B4D8209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5" w:history="1">
        <w:r w:rsidRPr="0007222A">
          <w:rPr>
            <w:rStyle w:val="Hypertextovodkaz"/>
            <w:noProof/>
          </w:rPr>
          <w:t>3.6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LibreOffice Impress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BDCEEE" w14:textId="6B59491E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6" w:history="1">
        <w:r w:rsidRPr="0007222A">
          <w:rPr>
            <w:rStyle w:val="Hypertextovodkaz"/>
            <w:noProof/>
          </w:rPr>
          <w:t>3.7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beautiful.ai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B83775" w14:textId="4D217C6F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7" w:history="1">
        <w:r w:rsidRPr="0007222A">
          <w:rPr>
            <w:rStyle w:val="Hypertextovodkaz"/>
            <w:noProof/>
          </w:rPr>
          <w:t>3.8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Mentimetr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3469C8" w14:textId="0F1D653B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8" w:history="1">
        <w:r w:rsidRPr="0007222A">
          <w:rPr>
            <w:rStyle w:val="Hypertextovodkaz"/>
            <w:noProof/>
          </w:rPr>
          <w:t>3.9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Keynote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CAF52D" w14:textId="1FFE21B8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9" w:history="1">
        <w:r w:rsidRPr="0007222A">
          <w:rPr>
            <w:rStyle w:val="Hypertextovodkaz"/>
            <w:noProof/>
          </w:rPr>
          <w:t>3.10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Haiku paluba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2C78D2" w14:textId="47EEB244" w:rsidR="00263B66" w:rsidRDefault="00263B6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20" w:history="1">
        <w:r w:rsidRPr="0007222A">
          <w:rPr>
            <w:rStyle w:val="Hypertextovodkaz"/>
            <w:noProof/>
          </w:rPr>
          <w:t>4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Tvorba doprovodné prezentace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23CFFA" w14:textId="3BCCAF65" w:rsidR="00263B66" w:rsidRDefault="00263B66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21" w:history="1">
        <w:r w:rsidRPr="0007222A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EE92CC" w14:textId="32C3E58E" w:rsidR="00263B66" w:rsidRDefault="00263B66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22" w:history="1">
        <w:r w:rsidRPr="0007222A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C0F368" w14:textId="1F8261F2" w:rsidR="00DD6104" w:rsidRDefault="007472DF" w:rsidP="002A5CC1">
      <w:pPr>
        <w:spacing w:after="160"/>
      </w:pPr>
      <w:r>
        <w:fldChar w:fldCharType="end"/>
      </w:r>
    </w:p>
    <w:p w14:paraId="4246BD70" w14:textId="77777777" w:rsidR="00D67EFE" w:rsidRPr="00B830E6" w:rsidRDefault="00D67EFE" w:rsidP="61D86514">
      <w:pPr>
        <w:pStyle w:val="Nadpis1"/>
        <w:numPr>
          <w:ilvl w:val="0"/>
          <w:numId w:val="0"/>
        </w:numPr>
        <w:sectPr w:rsidR="00D67EFE" w:rsidRPr="00B830E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66FDEC" w14:textId="03CE26EE" w:rsidR="00A81F5F" w:rsidRDefault="00A81F5F" w:rsidP="00A81F5F">
      <w:pPr>
        <w:pStyle w:val="Nzev"/>
      </w:pPr>
      <w:r>
        <w:lastRenderedPageBreak/>
        <w:t>Anotace</w:t>
      </w:r>
    </w:p>
    <w:p w14:paraId="5931D332" w14:textId="0F2763FF" w:rsidR="00A81F5F" w:rsidRDefault="00380B04" w:rsidP="00380B04">
      <w:r>
        <w:t>V </w:t>
      </w:r>
      <w:r w:rsidR="002E1A0D">
        <w:t>úvodu</w:t>
      </w:r>
      <w:r>
        <w:t xml:space="preserve"> </w:t>
      </w:r>
      <w:r w:rsidR="002E1A0D">
        <w:t xml:space="preserve">seznámí </w:t>
      </w:r>
      <w:r w:rsidR="00A3306F">
        <w:t xml:space="preserve">práce </w:t>
      </w:r>
      <w:r w:rsidR="00106515">
        <w:t>čtenáře,</w:t>
      </w:r>
      <w:r w:rsidR="002E1A0D">
        <w:t xml:space="preserve"> co je to prezentačního software. </w:t>
      </w:r>
      <w:r w:rsidR="00A3306F">
        <w:t>V další</w:t>
      </w:r>
      <w:r>
        <w:t> části</w:t>
      </w:r>
      <w:r w:rsidR="00A3306F">
        <w:t xml:space="preserve"> s názvem</w:t>
      </w:r>
      <w:r>
        <w:t xml:space="preserve"> Prezentace ve firmě je řešeno využití prezentačního softwaru ve firmách, v další části jsou popsány 4 důležité vlastnosti prezentačních softwarů, v předposlední části je porovnáno 10 různých prezentačních softwarů</w:t>
      </w:r>
      <w:r w:rsidR="002904D2">
        <w:t xml:space="preserve">. </w:t>
      </w:r>
      <w:r w:rsidR="003C1A63">
        <w:t>P</w:t>
      </w:r>
      <w:r>
        <w:t>oslední část</w:t>
      </w:r>
      <w:r w:rsidR="003C1A63">
        <w:t xml:space="preserve"> práce </w:t>
      </w:r>
      <w:r w:rsidR="00260BD8">
        <w:t>přiblíží</w:t>
      </w:r>
      <w:r>
        <w:t xml:space="preserve"> problematiku </w:t>
      </w:r>
      <w:r w:rsidR="00260BD8">
        <w:t>tvorby doprovodné prezentace</w:t>
      </w:r>
      <w:r>
        <w:t xml:space="preserve">. </w:t>
      </w:r>
    </w:p>
    <w:p w14:paraId="5F11EC36" w14:textId="1D2B06B5" w:rsidR="00EB332B" w:rsidRDefault="003A32BA" w:rsidP="00816D85">
      <w:pPr>
        <w:pStyle w:val="Nadpis1"/>
        <w:numPr>
          <w:ilvl w:val="0"/>
          <w:numId w:val="0"/>
        </w:numPr>
        <w:ind w:left="431" w:hanging="431"/>
      </w:pPr>
      <w:bookmarkStart w:id="1" w:name="_Toc185912206"/>
      <w:r w:rsidRPr="00B830E6">
        <w:t>Úvod</w:t>
      </w:r>
      <w:bookmarkEnd w:id="1"/>
    </w:p>
    <w:p w14:paraId="7072A058" w14:textId="57FF7C62" w:rsidR="001D25B8" w:rsidRDefault="00CA70A0" w:rsidP="00B27AB0">
      <w:r>
        <w:t xml:space="preserve">Prezentační software je počítačový program umožňující tvorbu </w:t>
      </w:r>
      <w:r w:rsidR="00EE08F3">
        <w:t xml:space="preserve">doprovodných či jiných typů </w:t>
      </w:r>
      <w:r>
        <w:t xml:space="preserve">prezentací. </w:t>
      </w:r>
      <w:r w:rsidR="0025077E">
        <w:t>Lze v něm psát text, vkládat obrázky, videa</w:t>
      </w:r>
      <w:r w:rsidR="005D43DF">
        <w:t xml:space="preserve"> nebo </w:t>
      </w:r>
      <w:r w:rsidR="0025077E">
        <w:t>vytvářet jednoduché animac</w:t>
      </w:r>
      <w:r w:rsidR="005D43DF">
        <w:t xml:space="preserve">e. </w:t>
      </w:r>
      <w:r w:rsidR="005E77C4">
        <w:t>Někter</w:t>
      </w:r>
      <w:r w:rsidR="00AC230D">
        <w:t xml:space="preserve">é typy </w:t>
      </w:r>
      <w:r w:rsidR="00BB7222">
        <w:t xml:space="preserve">softwarů </w:t>
      </w:r>
      <w:r w:rsidR="00AC230D">
        <w:t xml:space="preserve">mohou mít také implementovanou umělou inteligenci pro usnadnění </w:t>
      </w:r>
      <w:r w:rsidR="005D43DF">
        <w:t>proces</w:t>
      </w:r>
      <w:r w:rsidR="00AC230D">
        <w:t>u</w:t>
      </w:r>
      <w:r w:rsidR="005D43DF">
        <w:t xml:space="preserve"> tvorby.</w:t>
      </w:r>
      <w:r w:rsidR="001D25B8">
        <w:t xml:space="preserve"> </w:t>
      </w:r>
    </w:p>
    <w:p w14:paraId="75F57752" w14:textId="7420665A" w:rsidR="005B5E26" w:rsidRDefault="00EE08F3" w:rsidP="00B27AB0">
      <w:r>
        <w:t xml:space="preserve">Prezentace </w:t>
      </w:r>
      <w:r w:rsidR="00816D85">
        <w:t>umožňuje lépe organizovat sdělované téma a lépe komunikovat v různých kontextech.</w:t>
      </w:r>
      <w:r w:rsidR="008C5789">
        <w:t xml:space="preserve"> </w:t>
      </w:r>
      <w:r w:rsidR="00816D85">
        <w:t>J</w:t>
      </w:r>
      <w:r w:rsidR="005B5E26">
        <w:t xml:space="preserve">e využívaný ve firmách, školách a dalších institucích seznamující pracovníky s aktuálním děním, vhodný software </w:t>
      </w:r>
      <w:r w:rsidR="00BB7222">
        <w:t xml:space="preserve">je </w:t>
      </w:r>
      <w:r w:rsidR="005B5E26">
        <w:t>tedy podstatný.</w:t>
      </w:r>
    </w:p>
    <w:p w14:paraId="6BBCBF12" w14:textId="6570911C" w:rsidR="00F00C8C" w:rsidRDefault="005B5E26" w:rsidP="00F00C8C">
      <w:pPr>
        <w:pStyle w:val="Nadpis1"/>
      </w:pPr>
      <w:bookmarkStart w:id="2" w:name="_Toc185912207"/>
      <w:r>
        <w:t>Prezentace ve firmě</w:t>
      </w:r>
      <w:bookmarkEnd w:id="2"/>
      <w:r>
        <w:t xml:space="preserve"> </w:t>
      </w:r>
    </w:p>
    <w:p w14:paraId="61B8FE0E" w14:textId="39F7B37C" w:rsidR="008264B3" w:rsidRDefault="00AC230D" w:rsidP="002A5CC1">
      <w:r>
        <w:t>K získání zaujaté</w:t>
      </w:r>
      <w:r w:rsidR="003457B9">
        <w:t xml:space="preserve"> obchodní</w:t>
      </w:r>
      <w:r>
        <w:t xml:space="preserve"> strany může být kvalitní prezentace stěžejní záležitost. </w:t>
      </w:r>
      <w:r w:rsidR="00D63D58">
        <w:t>Pokud je tedy potřeba zaujmout kvalitní prezentací</w:t>
      </w:r>
      <w:r w:rsidR="00FC52D8">
        <w:t xml:space="preserve">, </w:t>
      </w:r>
      <w:r>
        <w:t xml:space="preserve">je </w:t>
      </w:r>
      <w:r w:rsidR="00EE08F3">
        <w:t>dobré</w:t>
      </w:r>
      <w:r>
        <w:t xml:space="preserve"> </w:t>
      </w:r>
      <w:r w:rsidR="008264B3">
        <w:t>z</w:t>
      </w:r>
      <w:r>
        <w:t>volit</w:t>
      </w:r>
      <w:r w:rsidR="008264B3">
        <w:t xml:space="preserve"> </w:t>
      </w:r>
      <w:r w:rsidR="00D63D58">
        <w:t xml:space="preserve">software umožňující </w:t>
      </w:r>
      <w:r w:rsidR="00EE08F3">
        <w:t>složité</w:t>
      </w:r>
      <w:r w:rsidR="00D63D58">
        <w:t xml:space="preserve"> úprav</w:t>
      </w:r>
      <w:r w:rsidR="003457B9">
        <w:t>y</w:t>
      </w:r>
      <w:r w:rsidR="008264B3">
        <w:t>.</w:t>
      </w:r>
      <w:r w:rsidR="00D63D58">
        <w:t xml:space="preserve"> </w:t>
      </w:r>
      <w:r w:rsidR="003457B9">
        <w:t>V takovém případě l</w:t>
      </w:r>
      <w:r w:rsidR="00D63D58">
        <w:t xml:space="preserve">ze použít Visme, který umožňuje vytvářet originální prezentace s jedinečnými funkcemi, toho lze dosáhnout i pomocí softwaru </w:t>
      </w:r>
      <w:proofErr w:type="spellStart"/>
      <w:r w:rsidR="00D63D58">
        <w:t>Prezi</w:t>
      </w:r>
      <w:proofErr w:type="spellEnd"/>
      <w:r w:rsidR="00D63D58">
        <w:t xml:space="preserve">. Alternativou je poté využití PowerPointu, </w:t>
      </w:r>
      <w:proofErr w:type="spellStart"/>
      <w:r w:rsidR="00D63D58">
        <w:t>Libre</w:t>
      </w:r>
      <w:proofErr w:type="spellEnd"/>
      <w:r w:rsidR="00D63D58">
        <w:t xml:space="preserve"> </w:t>
      </w:r>
      <w:proofErr w:type="spellStart"/>
      <w:r w:rsidR="00D63D58">
        <w:t>Impress</w:t>
      </w:r>
      <w:proofErr w:type="spellEnd"/>
      <w:r w:rsidR="00D63D58">
        <w:t xml:space="preserve"> nebo Google prezentací. Pokud je potřeba prezentaci vytvořit bez vyšších znalostí editace lze využít </w:t>
      </w:r>
      <w:proofErr w:type="spellStart"/>
      <w:r w:rsidR="00D63D58">
        <w:t>Canva</w:t>
      </w:r>
      <w:proofErr w:type="spellEnd"/>
      <w:r w:rsidR="00D63D58">
        <w:t xml:space="preserve"> </w:t>
      </w:r>
      <w:proofErr w:type="spellStart"/>
      <w:r w:rsidR="00D63D58">
        <w:t>Presentation</w:t>
      </w:r>
      <w:proofErr w:type="spellEnd"/>
      <w:r w:rsidR="00D63D58">
        <w:t xml:space="preserve">.  </w:t>
      </w:r>
    </w:p>
    <w:p w14:paraId="03E332BC" w14:textId="78CE1B83" w:rsidR="00816D85" w:rsidRDefault="008264B3" w:rsidP="002A5CC1">
      <w:r>
        <w:t xml:space="preserve">Prezentace se </w:t>
      </w:r>
      <w:r w:rsidR="003457B9">
        <w:t xml:space="preserve">také </w:t>
      </w:r>
      <w:r>
        <w:t>vyskytují na poradách a díky grafickému znázornění umožňuj</w:t>
      </w:r>
      <w:r w:rsidR="00E938BF">
        <w:t>í</w:t>
      </w:r>
      <w:r>
        <w:t xml:space="preserve"> lépe pochopit problematiku</w:t>
      </w:r>
      <w:r w:rsidR="001B6145">
        <w:t xml:space="preserve">, </w:t>
      </w:r>
      <w:r w:rsidR="00E938BF">
        <w:t xml:space="preserve">v takovém případě je vhodný </w:t>
      </w:r>
      <w:r w:rsidR="001B6145">
        <w:t xml:space="preserve">software </w:t>
      </w:r>
      <w:r w:rsidR="00E938BF">
        <w:t>umožňující zobrazit data přehledně, například formou grafu</w:t>
      </w:r>
      <w:r w:rsidR="003457B9">
        <w:t>, lze poté využít Powerpoint a jeho alternativy.</w:t>
      </w:r>
    </w:p>
    <w:p w14:paraId="4D9FC356" w14:textId="4477194E" w:rsidR="00C90F45" w:rsidRDefault="00D63D58" w:rsidP="002A5CC1">
      <w:r>
        <w:t xml:space="preserve">Prezentacemi </w:t>
      </w:r>
      <w:r w:rsidR="001B6145">
        <w:t xml:space="preserve">lze </w:t>
      </w:r>
      <w:r>
        <w:t xml:space="preserve">také </w:t>
      </w:r>
      <w:r w:rsidR="001B6145">
        <w:t xml:space="preserve">vytvářet pochopitelné materiály pro školení. </w:t>
      </w:r>
      <w:r w:rsidR="00816D85">
        <w:t>Prezentace umožňují rozdělit komplexní téma do srozumitelnějších částí s podporou obrázků a dalších vizuálních doplňků</w:t>
      </w:r>
      <w:r w:rsidR="003457B9">
        <w:t>, lze opět využít Powerpoint.</w:t>
      </w:r>
    </w:p>
    <w:p w14:paraId="3A379891" w14:textId="4BEB2D8F" w:rsidR="003B2E7B" w:rsidRDefault="003B2E7B" w:rsidP="003B2E7B">
      <w:pPr>
        <w:pStyle w:val="Titulek"/>
      </w:pPr>
      <w:r>
        <w:t>Tab.1. Vhodný prezentační software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23"/>
        <w:gridCol w:w="3310"/>
        <w:gridCol w:w="3129"/>
      </w:tblGrid>
      <w:tr w:rsidR="00162824" w14:paraId="07817115" w14:textId="77777777" w:rsidTr="00162824">
        <w:tc>
          <w:tcPr>
            <w:tcW w:w="2623" w:type="dxa"/>
          </w:tcPr>
          <w:p w14:paraId="173D936B" w14:textId="49E4688E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Cílená skupina</w:t>
            </w:r>
          </w:p>
        </w:tc>
        <w:tc>
          <w:tcPr>
            <w:tcW w:w="3310" w:type="dxa"/>
          </w:tcPr>
          <w:p w14:paraId="20EE101D" w14:textId="582426D0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 w:rsidRPr="003B2E7B">
              <w:rPr>
                <w:b/>
                <w:bCs/>
              </w:rPr>
              <w:t>Požadavky prezentace</w:t>
            </w:r>
          </w:p>
        </w:tc>
        <w:tc>
          <w:tcPr>
            <w:tcW w:w="3129" w:type="dxa"/>
          </w:tcPr>
          <w:p w14:paraId="67ECEE5E" w14:textId="292ABEF5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 w:rsidRPr="003B2E7B">
              <w:rPr>
                <w:b/>
                <w:bCs/>
              </w:rPr>
              <w:t>Vhodný software</w:t>
            </w:r>
          </w:p>
        </w:tc>
      </w:tr>
      <w:tr w:rsidR="00162824" w14:paraId="67073F8D" w14:textId="77777777" w:rsidTr="003B2E7B">
        <w:tc>
          <w:tcPr>
            <w:tcW w:w="2623" w:type="dxa"/>
            <w:vAlign w:val="center"/>
          </w:tcPr>
          <w:p w14:paraId="1E5CB073" w14:textId="7C4DA764" w:rsidR="00162824" w:rsidRDefault="00162824" w:rsidP="003B2E7B">
            <w:pPr>
              <w:pStyle w:val="Tabulka"/>
            </w:pPr>
            <w:r>
              <w:t>Ukázka produktů firmy, představení firmy obchodním zájemcům</w:t>
            </w:r>
          </w:p>
        </w:tc>
        <w:tc>
          <w:tcPr>
            <w:tcW w:w="3310" w:type="dxa"/>
            <w:vAlign w:val="center"/>
          </w:tcPr>
          <w:p w14:paraId="0BDBD972" w14:textId="304D3E53" w:rsidR="00162824" w:rsidRDefault="00162824" w:rsidP="003B2E7B">
            <w:pPr>
              <w:pStyle w:val="Tabulka"/>
            </w:pPr>
            <w:r>
              <w:t>Originální prezentace s animacemi a jedinečným designem, která zaujme pozornost.</w:t>
            </w:r>
          </w:p>
        </w:tc>
        <w:tc>
          <w:tcPr>
            <w:tcW w:w="3129" w:type="dxa"/>
            <w:vAlign w:val="center"/>
          </w:tcPr>
          <w:p w14:paraId="0C31A157" w14:textId="0168DC31" w:rsidR="00162824" w:rsidRDefault="00162824" w:rsidP="003B2E7B">
            <w:pPr>
              <w:pStyle w:val="Tabulka"/>
            </w:pPr>
            <w:proofErr w:type="spellStart"/>
            <w:r>
              <w:t>Prezi</w:t>
            </w:r>
            <w:proofErr w:type="spellEnd"/>
            <w:r>
              <w:t xml:space="preserve">, Visme, </w:t>
            </w:r>
            <w:proofErr w:type="spellStart"/>
            <w:r>
              <w:t>Canva</w:t>
            </w:r>
            <w:proofErr w:type="spellEnd"/>
            <w:r>
              <w:t xml:space="preserve"> </w:t>
            </w:r>
            <w:proofErr w:type="spellStart"/>
            <w:r>
              <w:t>presentation</w:t>
            </w:r>
            <w:proofErr w:type="spellEnd"/>
          </w:p>
        </w:tc>
      </w:tr>
      <w:tr w:rsidR="00162824" w14:paraId="4AC3A4D0" w14:textId="77777777" w:rsidTr="003B2E7B">
        <w:tc>
          <w:tcPr>
            <w:tcW w:w="2623" w:type="dxa"/>
            <w:vAlign w:val="center"/>
          </w:tcPr>
          <w:p w14:paraId="7CF83D55" w14:textId="221222E3" w:rsidR="00162824" w:rsidRDefault="00162824" w:rsidP="003B2E7B">
            <w:pPr>
              <w:pStyle w:val="Tabulka"/>
            </w:pPr>
            <w:r>
              <w:t xml:space="preserve">Konference, firemní zasedání, seznámení pracovníků s děním </w:t>
            </w:r>
          </w:p>
        </w:tc>
        <w:tc>
          <w:tcPr>
            <w:tcW w:w="3310" w:type="dxa"/>
            <w:vAlign w:val="center"/>
          </w:tcPr>
          <w:p w14:paraId="1C1DDFDD" w14:textId="4478978B" w:rsidR="00162824" w:rsidRDefault="00162824" w:rsidP="003B2E7B">
            <w:pPr>
              <w:pStyle w:val="Tabulka"/>
            </w:pPr>
            <w:r>
              <w:t xml:space="preserve">Přehledná prezentace </w:t>
            </w:r>
            <w:proofErr w:type="gramStart"/>
            <w:r>
              <w:t>s</w:t>
            </w:r>
            <w:proofErr w:type="gramEnd"/>
            <w:r>
              <w:t xml:space="preserve"> možnosti zobrazení dat v grafech či tabulkách.  </w:t>
            </w:r>
          </w:p>
        </w:tc>
        <w:tc>
          <w:tcPr>
            <w:tcW w:w="3129" w:type="dxa"/>
            <w:vAlign w:val="center"/>
          </w:tcPr>
          <w:p w14:paraId="4121DA61" w14:textId="6DDE422D" w:rsidR="00162824" w:rsidRDefault="00162824" w:rsidP="003B2E7B">
            <w:pPr>
              <w:pStyle w:val="Tabulka"/>
            </w:pPr>
            <w:r>
              <w:t xml:space="preserve">Powerpoint, LibreOffice </w:t>
            </w:r>
            <w:proofErr w:type="spellStart"/>
            <w:r>
              <w:t>Impress</w:t>
            </w:r>
            <w:proofErr w:type="spellEnd"/>
            <w:r>
              <w:t>, Google prezentace</w:t>
            </w:r>
          </w:p>
        </w:tc>
      </w:tr>
      <w:tr w:rsidR="00162824" w14:paraId="71E001B0" w14:textId="77777777" w:rsidTr="003B2E7B">
        <w:tc>
          <w:tcPr>
            <w:tcW w:w="2623" w:type="dxa"/>
            <w:vAlign w:val="center"/>
          </w:tcPr>
          <w:p w14:paraId="5633D6E0" w14:textId="4192B7A3" w:rsidR="00162824" w:rsidRDefault="00162824" w:rsidP="003B2E7B">
            <w:pPr>
              <w:pStyle w:val="Tabulka"/>
            </w:pPr>
            <w:r>
              <w:t xml:space="preserve">Školení, vzdělávací instituce </w:t>
            </w:r>
          </w:p>
        </w:tc>
        <w:tc>
          <w:tcPr>
            <w:tcW w:w="3310" w:type="dxa"/>
            <w:vAlign w:val="center"/>
          </w:tcPr>
          <w:p w14:paraId="1DC735CE" w14:textId="4C588926" w:rsidR="00162824" w:rsidRDefault="00162824" w:rsidP="003B2E7B">
            <w:pPr>
              <w:pStyle w:val="Tabulka"/>
            </w:pPr>
            <w:r>
              <w:t xml:space="preserve">Prezentace je přehledná, </w:t>
            </w:r>
            <w:r w:rsidR="003B2E7B">
              <w:t xml:space="preserve">může </w:t>
            </w:r>
            <w:r>
              <w:t>vybíz</w:t>
            </w:r>
            <w:r w:rsidR="003B2E7B">
              <w:t>et</w:t>
            </w:r>
            <w:r>
              <w:t xml:space="preserve"> k pozornosti</w:t>
            </w:r>
          </w:p>
        </w:tc>
        <w:tc>
          <w:tcPr>
            <w:tcW w:w="3129" w:type="dxa"/>
            <w:vAlign w:val="center"/>
          </w:tcPr>
          <w:p w14:paraId="7E67DEEC" w14:textId="18615FF8" w:rsidR="00162824" w:rsidRDefault="00162824" w:rsidP="003B2E7B">
            <w:pPr>
              <w:pStyle w:val="Tabulka"/>
            </w:pPr>
            <w:r>
              <w:t xml:space="preserve">Powerpoint, LibreOffice </w:t>
            </w:r>
            <w:proofErr w:type="spellStart"/>
            <w:r>
              <w:t>Impress</w:t>
            </w:r>
            <w:proofErr w:type="spellEnd"/>
            <w:r>
              <w:t>, Google prezentace</w:t>
            </w:r>
            <w:r w:rsidR="003B2E7B">
              <w:t xml:space="preserve">, </w:t>
            </w:r>
            <w:proofErr w:type="spellStart"/>
            <w:r w:rsidR="003B2E7B">
              <w:t>Mentimetr</w:t>
            </w:r>
            <w:proofErr w:type="spellEnd"/>
          </w:p>
        </w:tc>
      </w:tr>
    </w:tbl>
    <w:p w14:paraId="64EA3FAA" w14:textId="7C9588F6" w:rsidR="008231E6" w:rsidRDefault="003B2E7B" w:rsidP="003B2E7B">
      <w:pPr>
        <w:pStyle w:val="Zdroj"/>
      </w:pPr>
      <w:r>
        <w:t xml:space="preserve">Zdroj: vlastní zpracování podle </w:t>
      </w:r>
      <w:r w:rsidRPr="00047B58">
        <w:t>DATANUMEN</w:t>
      </w:r>
    </w:p>
    <w:p w14:paraId="7517BF43" w14:textId="7D4610CD" w:rsidR="006A68A4" w:rsidRDefault="006A68A4" w:rsidP="006A68A4">
      <w:pPr>
        <w:pStyle w:val="Nadpis1"/>
      </w:pPr>
      <w:bookmarkStart w:id="3" w:name="_Toc185912208"/>
      <w:r>
        <w:lastRenderedPageBreak/>
        <w:t>Důležité vlastnosti prezentačního softwaru</w:t>
      </w:r>
      <w:bookmarkEnd w:id="3"/>
      <w:r w:rsidR="00D56B1E">
        <w:t xml:space="preserve"> </w:t>
      </w:r>
    </w:p>
    <w:p w14:paraId="59943BAA" w14:textId="6009074B" w:rsidR="002E47D5" w:rsidRDefault="0053257E" w:rsidP="006A68A4">
      <w:r>
        <w:t>V</w:t>
      </w:r>
      <w:r w:rsidR="005105A7">
        <w:t>yužití jsou různ</w:t>
      </w:r>
      <w:r>
        <w:t>á</w:t>
      </w:r>
      <w:r w:rsidR="005105A7">
        <w:t xml:space="preserve">, různé typu softwaru </w:t>
      </w:r>
      <w:r>
        <w:t>umožňují</w:t>
      </w:r>
      <w:r w:rsidR="005105A7">
        <w:t xml:space="preserve"> různé funkce</w:t>
      </w:r>
      <w:r w:rsidR="003D1C6E">
        <w:t xml:space="preserve"> </w:t>
      </w:r>
      <w:r>
        <w:t xml:space="preserve">pro daná </w:t>
      </w:r>
      <w:r w:rsidR="005105A7">
        <w:t>využití. Volba softwaru</w:t>
      </w:r>
      <w:r w:rsidR="003457B9">
        <w:t xml:space="preserve"> často</w:t>
      </w:r>
      <w:r w:rsidR="005105A7">
        <w:t xml:space="preserve"> </w:t>
      </w:r>
      <w:r w:rsidR="002E47D5">
        <w:t>závisí na těchto</w:t>
      </w:r>
      <w:r w:rsidR="003D1C6E">
        <w:t xml:space="preserve"> </w:t>
      </w:r>
      <w:r w:rsidR="001D58F0">
        <w:t>dále rozebíraných vlastnostech.</w:t>
      </w:r>
    </w:p>
    <w:p w14:paraId="18FB523F" w14:textId="3388E729" w:rsidR="00E53A61" w:rsidRDefault="002E47D5" w:rsidP="001D58F0">
      <w:r w:rsidRPr="001D58F0">
        <w:rPr>
          <w:i/>
          <w:iCs/>
        </w:rPr>
        <w:t>Jednoduché používání</w:t>
      </w:r>
      <w:r>
        <w:t xml:space="preserve"> </w:t>
      </w:r>
      <w:r w:rsidR="007B32C9" w:rsidRPr="007B32C9">
        <w:t>–</w:t>
      </w:r>
      <w:r w:rsidR="007B32C9">
        <w:rPr>
          <w:rFonts w:ascii="Times New Roman" w:eastAsia="Times New Roman" w:hAnsi="Times New Roman" w:cs="Times New Roman"/>
        </w:rPr>
        <w:t xml:space="preserve"> </w:t>
      </w:r>
      <w:r>
        <w:t xml:space="preserve">bude stěžejní při pravidelné tvorbě prezentací. </w:t>
      </w:r>
      <w:r w:rsidR="00E53A61">
        <w:t>Doba,</w:t>
      </w:r>
      <w:r w:rsidR="007E6162">
        <w:t xml:space="preserve"> za kterou se uživatel naučí s prezentačním </w:t>
      </w:r>
      <w:r w:rsidR="00E53A61">
        <w:t>softwarem</w:t>
      </w:r>
      <w:r w:rsidR="007E6162">
        <w:t xml:space="preserve"> pracovat</w:t>
      </w:r>
      <w:r w:rsidR="00E53A61">
        <w:t>,</w:t>
      </w:r>
      <w:r w:rsidR="007E6162">
        <w:t xml:space="preserve"> se liší v závislosti na </w:t>
      </w:r>
      <w:r w:rsidR="00E53A61">
        <w:t>typu softwaru.</w:t>
      </w:r>
      <w:r w:rsidR="007E6162">
        <w:t xml:space="preserve"> </w:t>
      </w:r>
    </w:p>
    <w:p w14:paraId="40EAF28D" w14:textId="64D01902" w:rsidR="00A4748E" w:rsidRDefault="00E53A61" w:rsidP="001D58F0">
      <w:r w:rsidRPr="001D58F0">
        <w:rPr>
          <w:i/>
          <w:iCs/>
        </w:rPr>
        <w:t>Spolupráce na prezentaci</w:t>
      </w:r>
      <w:r w:rsidR="007B32C9">
        <w:rPr>
          <w:i/>
          <w:iCs/>
        </w:rPr>
        <w:t xml:space="preserve"> </w:t>
      </w:r>
      <w:r w:rsidR="007B32C9" w:rsidRPr="007B32C9">
        <w:t>–</w:t>
      </w:r>
      <w:r w:rsidR="007B32C9">
        <w:rPr>
          <w:i/>
          <w:iCs/>
        </w:rPr>
        <w:t xml:space="preserve"> </w:t>
      </w:r>
      <w:r>
        <w:t>umožňující vidět a provádět změny v reálném čase</w:t>
      </w:r>
      <w:r w:rsidR="00EC22D9">
        <w:t xml:space="preserve"> </w:t>
      </w:r>
      <w:r>
        <w:t xml:space="preserve">je další vlastností, kterou neposkytuje každý prezentační software. </w:t>
      </w:r>
      <w:r w:rsidR="00EC22D9">
        <w:t>Software v</w:t>
      </w:r>
      <w:r>
        <w:t>yužív</w:t>
      </w:r>
      <w:r w:rsidR="00EC22D9">
        <w:t>ající</w:t>
      </w:r>
      <w:r>
        <w:t xml:space="preserve"> cloud</w:t>
      </w:r>
      <w:r w:rsidR="00EC22D9">
        <w:t>, šetří čas a zjednodušuje práci</w:t>
      </w:r>
      <w:r w:rsidR="003457B9">
        <w:t>.</w:t>
      </w:r>
      <w:r w:rsidR="00A4748E">
        <w:t xml:space="preserve"> </w:t>
      </w:r>
    </w:p>
    <w:p w14:paraId="0634D4C7" w14:textId="55B060F7" w:rsidR="00D50A1E" w:rsidRDefault="00D50A1E" w:rsidP="001D58F0">
      <w:r w:rsidRPr="001D58F0">
        <w:rPr>
          <w:i/>
          <w:iCs/>
        </w:rPr>
        <w:t>Flexibilita</w:t>
      </w:r>
      <w:r>
        <w:t xml:space="preserve"> </w:t>
      </w:r>
      <w:r w:rsidR="007B32C9" w:rsidRPr="007B32C9">
        <w:t>–</w:t>
      </w:r>
      <w:r w:rsidR="007B32C9">
        <w:t xml:space="preserve"> </w:t>
      </w:r>
      <w:r>
        <w:t>v</w:t>
      </w:r>
      <w:r w:rsidR="00FC52D8">
        <w:t>e smyslu</w:t>
      </w:r>
      <w:r>
        <w:t xml:space="preserve"> využív</w:t>
      </w:r>
      <w:r w:rsidR="00FC52D8">
        <w:t>ání</w:t>
      </w:r>
      <w:r>
        <w:t xml:space="preserve"> </w:t>
      </w:r>
      <w:r w:rsidR="00FC52D8">
        <w:t>softwaru i</w:t>
      </w:r>
      <w:r>
        <w:t xml:space="preserve"> na mobilních zařízeních či na webových </w:t>
      </w:r>
      <w:r w:rsidR="00FC52D8">
        <w:t>prohlížečích</w:t>
      </w:r>
      <w:r>
        <w:t>, může být tak</w:t>
      </w:r>
      <w:r w:rsidR="006E5E95">
        <w:t>é</w:t>
      </w:r>
      <w:r>
        <w:t xml:space="preserve"> důležitou vlastností, třeba při častém cestování.</w:t>
      </w:r>
    </w:p>
    <w:p w14:paraId="3456B080" w14:textId="01D696CD" w:rsidR="005105A7" w:rsidRDefault="005105A7" w:rsidP="001D58F0">
      <w:r w:rsidRPr="001D58F0">
        <w:rPr>
          <w:i/>
          <w:iCs/>
        </w:rPr>
        <w:t xml:space="preserve">Různé </w:t>
      </w:r>
      <w:r w:rsidR="002E47D5" w:rsidRPr="001D58F0">
        <w:rPr>
          <w:i/>
          <w:iCs/>
        </w:rPr>
        <w:t xml:space="preserve">grafické </w:t>
      </w:r>
      <w:r w:rsidRPr="001D58F0">
        <w:rPr>
          <w:i/>
          <w:iCs/>
        </w:rPr>
        <w:t>funkce</w:t>
      </w:r>
      <w:r w:rsidR="007B32C9">
        <w:rPr>
          <w:i/>
          <w:iCs/>
        </w:rPr>
        <w:t xml:space="preserve"> </w:t>
      </w:r>
      <w:r w:rsidR="007B32C9" w:rsidRPr="007B32C9">
        <w:t>–</w:t>
      </w:r>
      <w:r w:rsidR="00CA7B05" w:rsidRPr="001D58F0">
        <w:rPr>
          <w:i/>
          <w:iCs/>
        </w:rPr>
        <w:t xml:space="preserve"> </w:t>
      </w:r>
      <w:r>
        <w:t>prezentačního softwaru, díky kterým lze prezentaci profesionálně upravit bez nutnosti využívat programy</w:t>
      </w:r>
      <w:r w:rsidR="00FC52D8">
        <w:t xml:space="preserve"> pro tvorbu grafiky</w:t>
      </w:r>
      <w:r>
        <w:t xml:space="preserve">. Tyto funkce mohou zahrnovat: přednastavené motivy, </w:t>
      </w:r>
      <w:r w:rsidR="00FC52D8">
        <w:t xml:space="preserve">speciální animace zobrazování, </w:t>
      </w:r>
      <w:proofErr w:type="spellStart"/>
      <w:r>
        <w:t>SmartArt</w:t>
      </w:r>
      <w:proofErr w:type="spellEnd"/>
      <w:r>
        <w:t>, styly pozadí, 3D modely</w:t>
      </w:r>
      <w:r w:rsidR="00FC52D8">
        <w:t xml:space="preserve">, </w:t>
      </w:r>
      <w:r>
        <w:t xml:space="preserve">grafy a další. </w:t>
      </w:r>
      <w:r w:rsidR="007B32C9">
        <w:t>(</w:t>
      </w:r>
      <w:r w:rsidR="007B32C9" w:rsidRPr="008231E6">
        <w:t>MICROSOFT</w:t>
      </w:r>
      <w:r w:rsidR="007B32C9">
        <w:t>, 2024)</w:t>
      </w:r>
    </w:p>
    <w:p w14:paraId="66B6D0FC" w14:textId="4C545EE1" w:rsidR="00A229A3" w:rsidRDefault="00A11581" w:rsidP="00A229A3">
      <w:pPr>
        <w:pStyle w:val="Nadpis1"/>
      </w:pPr>
      <w:bookmarkStart w:id="4" w:name="_Toc185912209"/>
      <w:r>
        <w:t>S</w:t>
      </w:r>
      <w:r w:rsidR="00A229A3">
        <w:t xml:space="preserve">rovnání </w:t>
      </w:r>
      <w:r w:rsidR="00CA7B05">
        <w:t>deseti</w:t>
      </w:r>
      <w:r w:rsidR="00A54CF6">
        <w:t xml:space="preserve"> </w:t>
      </w:r>
      <w:r w:rsidR="00A229A3">
        <w:t>prezentačních softwarů</w:t>
      </w:r>
      <w:bookmarkEnd w:id="4"/>
      <w:r w:rsidR="00D56B1E">
        <w:t xml:space="preserve"> </w:t>
      </w:r>
    </w:p>
    <w:p w14:paraId="3914A678" w14:textId="43B0B287" w:rsidR="00D441D6" w:rsidRDefault="00816343" w:rsidP="006A42F7">
      <w:r>
        <w:t>I když se může zdát, že všechny softwary</w:t>
      </w:r>
      <w:r w:rsidR="00DE1F40">
        <w:t xml:space="preserve"> pro vytváření prezentací jsou stejné a nabízejí stejné možnosti, </w:t>
      </w:r>
      <w:r w:rsidR="006E5E95">
        <w:t xml:space="preserve">není </w:t>
      </w:r>
      <w:r w:rsidR="00DE1F40">
        <w:t xml:space="preserve">tomu </w:t>
      </w:r>
      <w:r w:rsidR="00FC52D8">
        <w:t>tak</w:t>
      </w:r>
      <w:r w:rsidR="00504F1D">
        <w:t xml:space="preserve">. </w:t>
      </w:r>
      <w:r w:rsidR="00D441D6">
        <w:t>Z důvodu komptability</w:t>
      </w:r>
      <w:r w:rsidR="004C40E2">
        <w:t xml:space="preserve">, </w:t>
      </w:r>
      <w:r w:rsidR="00D441D6">
        <w:t xml:space="preserve">mohou být některé softwary animačně či graficky omezené. </w:t>
      </w:r>
      <w:r w:rsidR="00504F1D">
        <w:t>Naopak j</w:t>
      </w:r>
      <w:r w:rsidR="004C40E2">
        <w:t xml:space="preserve">iné softwary nabízející široké grafické úpravy mohou mít problém s komptabilitou, či nemusejí nabízet </w:t>
      </w:r>
      <w:r w:rsidR="00504F1D">
        <w:t>širší funkce pro přehledné zobrazení dat.</w:t>
      </w:r>
    </w:p>
    <w:p w14:paraId="6DB1C5E2" w14:textId="0ABE5D8D" w:rsidR="003F51A6" w:rsidRDefault="003F51A6" w:rsidP="003F51A6">
      <w:pPr>
        <w:pStyle w:val="Nadpis2"/>
      </w:pPr>
      <w:bookmarkStart w:id="5" w:name="_Toc185912210"/>
      <w:r>
        <w:t>Powe</w:t>
      </w:r>
      <w:r w:rsidR="007F60D0">
        <w:t>r</w:t>
      </w:r>
      <w:r>
        <w:t>Point</w:t>
      </w:r>
      <w:bookmarkEnd w:id="5"/>
    </w:p>
    <w:p w14:paraId="403B4C56" w14:textId="5F9545AD" w:rsidR="005F06FE" w:rsidRDefault="005F06FE" w:rsidP="001D58F0">
      <w:r>
        <w:t>PowerPoint je</w:t>
      </w:r>
      <w:r w:rsidR="00112133">
        <w:t xml:space="preserve"> produktem </w:t>
      </w:r>
      <w:r w:rsidR="006A42F7">
        <w:t>společnosti Microsoft</w:t>
      </w:r>
      <w:r w:rsidR="00112133">
        <w:t xml:space="preserve">, která se </w:t>
      </w:r>
      <w:r w:rsidR="006A42F7">
        <w:t>zaměřu</w:t>
      </w:r>
      <w:r w:rsidR="00112133">
        <w:t>je</w:t>
      </w:r>
      <w:r w:rsidR="006A42F7">
        <w:t xml:space="preserve"> </w:t>
      </w:r>
      <w:r w:rsidR="00112133">
        <w:t>na</w:t>
      </w:r>
      <w:r w:rsidR="006A42F7">
        <w:t xml:space="preserve"> tvorbu softwaru </w:t>
      </w:r>
      <w:r w:rsidR="00112133">
        <w:t>pro</w:t>
      </w:r>
      <w:r w:rsidR="006A42F7">
        <w:t xml:space="preserve"> firemní užívání. </w:t>
      </w:r>
      <w:r w:rsidR="000C5CFC">
        <w:t>J</w:t>
      </w:r>
      <w:r w:rsidR="006A42F7">
        <w:t xml:space="preserve">e </w:t>
      </w:r>
      <w:r w:rsidR="006E5E95">
        <w:t xml:space="preserve">často </w:t>
      </w:r>
      <w:r w:rsidR="00112133">
        <w:t>po</w:t>
      </w:r>
      <w:r w:rsidR="006E5E95">
        <w:t>užívaným softwarem</w:t>
      </w:r>
      <w:r w:rsidR="00112133">
        <w:t xml:space="preserve">, z části díky své </w:t>
      </w:r>
      <w:r w:rsidR="006A42F7">
        <w:t>dlouhé historii.</w:t>
      </w:r>
      <w:r w:rsidR="000C5CFC">
        <w:t xml:space="preserve"> L</w:t>
      </w:r>
      <w:r w:rsidR="007F60D0">
        <w:t>ze</w:t>
      </w:r>
      <w:r w:rsidR="000C5CFC">
        <w:t xml:space="preserve"> ho</w:t>
      </w:r>
      <w:r w:rsidR="007F60D0">
        <w:t xml:space="preserve"> </w:t>
      </w:r>
      <w:r w:rsidR="00112133">
        <w:t>pou</w:t>
      </w:r>
      <w:r w:rsidR="007F60D0">
        <w:t>žívat i zdarma, pouze však webovou verzi</w:t>
      </w:r>
      <w:r w:rsidR="00FC52D8">
        <w:t>,</w:t>
      </w:r>
      <w:r w:rsidR="00112133">
        <w:t xml:space="preserve"> která </w:t>
      </w:r>
      <w:r w:rsidR="00FC52D8">
        <w:t xml:space="preserve">však </w:t>
      </w:r>
      <w:r w:rsidR="00112133">
        <w:t>nenabízí pokročilejší funkce</w:t>
      </w:r>
      <w:r w:rsidR="007F60D0">
        <w:t xml:space="preserve">. </w:t>
      </w:r>
    </w:p>
    <w:p w14:paraId="569DA38A" w14:textId="2715F53E" w:rsidR="005F06FE" w:rsidRDefault="000A4C87" w:rsidP="005F06FE">
      <w:r>
        <w:t xml:space="preserve">Velkou </w:t>
      </w:r>
      <w:r w:rsidR="005F06FE">
        <w:t>výhodou PowerPointu je jeho možnost propojení s dalšími produkty od Microsoftu</w:t>
      </w:r>
      <w:r w:rsidR="00A54CF6">
        <w:t>.</w:t>
      </w:r>
      <w:r w:rsidR="001D58F0">
        <w:t xml:space="preserve"> Výhody:</w:t>
      </w:r>
    </w:p>
    <w:p w14:paraId="34225E0B" w14:textId="5146E33F" w:rsidR="005F06FE" w:rsidRDefault="005F06FE" w:rsidP="005F06FE">
      <w:pPr>
        <w:pStyle w:val="Odstavecseseznamem"/>
        <w:numPr>
          <w:ilvl w:val="0"/>
          <w:numId w:val="32"/>
        </w:numPr>
      </w:pPr>
      <w:r>
        <w:t>Díky propojení s dalšími produkty Microsoft v něm lze vkládat data z dalších Microsoft aplikací, která jsou kompatibilní s prezentací.</w:t>
      </w:r>
    </w:p>
    <w:p w14:paraId="4F2034E7" w14:textId="3AA7C8AC" w:rsidR="006A42F7" w:rsidRDefault="006A42F7" w:rsidP="005F06FE">
      <w:pPr>
        <w:pStyle w:val="Odstavecseseznamem"/>
        <w:numPr>
          <w:ilvl w:val="0"/>
          <w:numId w:val="32"/>
        </w:numPr>
      </w:pPr>
      <w:r>
        <w:t xml:space="preserve">Je kompatibilní s dalšími zařízeními, lze ho používat ve webovém prohlížeči. </w:t>
      </w:r>
    </w:p>
    <w:p w14:paraId="0FB2C204" w14:textId="77777777" w:rsidR="006A42F7" w:rsidRDefault="006A42F7" w:rsidP="005F06FE">
      <w:pPr>
        <w:pStyle w:val="Odstavecseseznamem"/>
        <w:numPr>
          <w:ilvl w:val="0"/>
          <w:numId w:val="32"/>
        </w:numPr>
      </w:pPr>
      <w:r>
        <w:t>Cloud je podporovaný a software umožňuje automatické ukládání.</w:t>
      </w:r>
    </w:p>
    <w:p w14:paraId="09285989" w14:textId="6D2CEA30" w:rsidR="005F06FE" w:rsidRDefault="006A42F7" w:rsidP="001D58F0">
      <w:pPr>
        <w:pStyle w:val="Odstavecseseznamem"/>
        <w:numPr>
          <w:ilvl w:val="0"/>
          <w:numId w:val="32"/>
        </w:numPr>
      </w:pPr>
      <w:r>
        <w:t>Spolupr</w:t>
      </w:r>
      <w:r w:rsidR="007F60D0">
        <w:t>áce</w:t>
      </w:r>
      <w:r>
        <w:t xml:space="preserve"> na prezentaci z různých zařízení v reálném čase</w:t>
      </w:r>
      <w:r w:rsidR="00EE3BD7">
        <w:t>, pouze však ve webové verzi</w:t>
      </w:r>
      <w:r>
        <w:t>.</w:t>
      </w:r>
      <w:r w:rsidR="007B32C9">
        <w:t xml:space="preserve"> </w:t>
      </w:r>
    </w:p>
    <w:p w14:paraId="0F29E03B" w14:textId="65C7DF4A" w:rsidR="0074112E" w:rsidRDefault="00EE3BD7" w:rsidP="0074112E">
      <w:r>
        <w:t>Velkou n</w:t>
      </w:r>
      <w:r w:rsidR="000C5CFC">
        <w:t xml:space="preserve">evýhodou </w:t>
      </w:r>
      <w:r w:rsidR="0074112E">
        <w:t>je doba učení ovládat software, může být problémem pro začátečníky.</w:t>
      </w:r>
      <w:r w:rsidR="001D58F0">
        <w:t xml:space="preserve"> Nevýhody:</w:t>
      </w:r>
    </w:p>
    <w:p w14:paraId="4E5B1F81" w14:textId="6FB5BC2C" w:rsidR="0074112E" w:rsidRDefault="0074112E" w:rsidP="0074112E">
      <w:pPr>
        <w:pStyle w:val="Odstavecseseznamem"/>
        <w:numPr>
          <w:ilvl w:val="0"/>
          <w:numId w:val="36"/>
        </w:numPr>
      </w:pPr>
      <w:r>
        <w:t xml:space="preserve">Doba učení </w:t>
      </w:r>
    </w:p>
    <w:p w14:paraId="6880AD9A" w14:textId="41ED7981" w:rsidR="0074112E" w:rsidRPr="007F60D0" w:rsidRDefault="0074112E" w:rsidP="0074112E">
      <w:pPr>
        <w:pStyle w:val="Odstavecseseznamem"/>
        <w:numPr>
          <w:ilvl w:val="0"/>
          <w:numId w:val="36"/>
        </w:numPr>
      </w:pPr>
      <w:r>
        <w:t>Placená verze je potřebná k dalším funkcím.</w:t>
      </w:r>
    </w:p>
    <w:p w14:paraId="7FDBFBF3" w14:textId="1735C5A2" w:rsidR="0074112E" w:rsidRDefault="0074112E" w:rsidP="007B32C9">
      <w:pPr>
        <w:pStyle w:val="Odstavecseseznamem"/>
        <w:numPr>
          <w:ilvl w:val="0"/>
          <w:numId w:val="33"/>
        </w:numPr>
        <w:ind w:left="714" w:hanging="357"/>
      </w:pPr>
      <w:r>
        <w:t>Webová verze obsahuje pouze základní šablony, má omezené možnosti animací, přechodů a grafických efektů</w:t>
      </w:r>
      <w:r w:rsidR="00EE3BD7">
        <w:t>.</w:t>
      </w:r>
      <w:r w:rsidR="002904D2">
        <w:t xml:space="preserve"> </w:t>
      </w:r>
      <w:r w:rsidR="007B32C9">
        <w:t>(</w:t>
      </w:r>
      <w:r w:rsidR="007B32C9" w:rsidRPr="00047B58">
        <w:t>DATANUMEN</w:t>
      </w:r>
      <w:r w:rsidR="007B32C9">
        <w:t>, 2024)</w:t>
      </w:r>
    </w:p>
    <w:p w14:paraId="1DBD3BBA" w14:textId="65EEF171" w:rsidR="0074112E" w:rsidRDefault="0074112E" w:rsidP="0074112E">
      <w:pPr>
        <w:pStyle w:val="Nadpis2"/>
      </w:pPr>
      <w:bookmarkStart w:id="6" w:name="_Toc185912211"/>
      <w:r>
        <w:t>Prezentace Google</w:t>
      </w:r>
      <w:bookmarkEnd w:id="6"/>
    </w:p>
    <w:p w14:paraId="3FF97BB2" w14:textId="45BDE9C0" w:rsidR="004022EE" w:rsidRDefault="0074112E" w:rsidP="001D58F0">
      <w:r>
        <w:t>Google nabízí své služby zdarma</w:t>
      </w:r>
      <w:r w:rsidR="004022EE">
        <w:t>, je vhodný tedy i pro širokou veřejnost.</w:t>
      </w:r>
      <w:r w:rsidR="00EC01C5">
        <w:t xml:space="preserve"> </w:t>
      </w:r>
    </w:p>
    <w:p w14:paraId="32BB5B13" w14:textId="546FA62F" w:rsidR="004022EE" w:rsidRDefault="004022EE" w:rsidP="004022EE">
      <w:r>
        <w:lastRenderedPageBreak/>
        <w:t xml:space="preserve">Prezentační software je </w:t>
      </w:r>
      <w:r w:rsidR="004F1361">
        <w:t>zdarma</w:t>
      </w:r>
      <w:r>
        <w:t xml:space="preserve"> a</w:t>
      </w:r>
      <w:r w:rsidR="004F1361">
        <w:t xml:space="preserve"> není</w:t>
      </w:r>
      <w:r>
        <w:t xml:space="preserve"> tak složitý </w:t>
      </w:r>
      <w:r w:rsidR="00A54CF6">
        <w:t>k</w:t>
      </w:r>
      <w:r w:rsidR="004F1361">
        <w:t xml:space="preserve"> používání</w:t>
      </w:r>
      <w:r>
        <w:t>.</w:t>
      </w:r>
      <w:r w:rsidR="001D58F0">
        <w:t xml:space="preserve"> Výhody:</w:t>
      </w:r>
    </w:p>
    <w:p w14:paraId="2ED92F21" w14:textId="33DEEFA3" w:rsidR="004022EE" w:rsidRDefault="00EC01C5" w:rsidP="004022EE">
      <w:pPr>
        <w:pStyle w:val="Odstavecseseznamem"/>
        <w:numPr>
          <w:ilvl w:val="0"/>
          <w:numId w:val="33"/>
        </w:numPr>
      </w:pPr>
      <w:r>
        <w:t>Ovládání se lze snadno naučit.</w:t>
      </w:r>
    </w:p>
    <w:p w14:paraId="20EB44E8" w14:textId="0648F7CF" w:rsidR="00EC01C5" w:rsidRDefault="00EC01C5" w:rsidP="004022EE">
      <w:pPr>
        <w:pStyle w:val="Odstavecseseznamem"/>
        <w:numPr>
          <w:ilvl w:val="0"/>
          <w:numId w:val="33"/>
        </w:numPr>
      </w:pPr>
      <w:r>
        <w:t>Spolupráce s ostatními v reálném čase je</w:t>
      </w:r>
      <w:r w:rsidR="003656C7">
        <w:t xml:space="preserve"> softwarem</w:t>
      </w:r>
      <w:r>
        <w:t xml:space="preserve"> dobře </w:t>
      </w:r>
      <w:r w:rsidR="003656C7">
        <w:t>podporována</w:t>
      </w:r>
      <w:r>
        <w:t>, lze vkládat komentáře.</w:t>
      </w:r>
    </w:p>
    <w:p w14:paraId="58A898F8" w14:textId="63A3104D" w:rsidR="00EC01C5" w:rsidRDefault="00EC01C5" w:rsidP="004022EE">
      <w:pPr>
        <w:pStyle w:val="Odstavecseseznamem"/>
        <w:numPr>
          <w:ilvl w:val="0"/>
          <w:numId w:val="33"/>
        </w:numPr>
      </w:pPr>
      <w:r>
        <w:t>Umožňuje připojení přes jakékoliv zařízení</w:t>
      </w:r>
      <w:r w:rsidR="00A11581">
        <w:t xml:space="preserve"> využívající prohlížeč Google chrome</w:t>
      </w:r>
      <w:r>
        <w:t>.</w:t>
      </w:r>
    </w:p>
    <w:p w14:paraId="5A1E3DCF" w14:textId="3857624B" w:rsidR="00AC349E" w:rsidRDefault="00AC349E" w:rsidP="004022EE">
      <w:pPr>
        <w:pStyle w:val="Odstavecseseznamem"/>
        <w:numPr>
          <w:ilvl w:val="0"/>
          <w:numId w:val="33"/>
        </w:numPr>
      </w:pPr>
      <w:r>
        <w:t>Kompa</w:t>
      </w:r>
      <w:r w:rsidR="00EE47AE">
        <w:t>tibilní s PowerPointem je díky možnosti uložení prezentace ve formátu PowerPoint.</w:t>
      </w:r>
    </w:p>
    <w:p w14:paraId="16A89DFA" w14:textId="64DBDD20" w:rsidR="00AC349E" w:rsidRDefault="00AC349E" w:rsidP="004022EE">
      <w:pPr>
        <w:pStyle w:val="Odstavecseseznamem"/>
        <w:numPr>
          <w:ilvl w:val="0"/>
          <w:numId w:val="33"/>
        </w:numPr>
      </w:pPr>
      <w:r>
        <w:t>Jednoduchost umožňuje jeho používaní nezkušenými uživateli PC.</w:t>
      </w:r>
    </w:p>
    <w:p w14:paraId="32D2C344" w14:textId="319B6873" w:rsidR="00AC349E" w:rsidRPr="00AC349E" w:rsidRDefault="00EE47AE" w:rsidP="001D58F0">
      <w:pPr>
        <w:pStyle w:val="Odstavecseseznamem"/>
        <w:numPr>
          <w:ilvl w:val="0"/>
          <w:numId w:val="33"/>
        </w:numPr>
      </w:pPr>
      <w:r>
        <w:t>Využívá automatické ukládání na cloud.</w:t>
      </w:r>
    </w:p>
    <w:p w14:paraId="00637E99" w14:textId="2A1B024A" w:rsidR="00943B59" w:rsidRDefault="00CC5713" w:rsidP="00CC5713">
      <w:r>
        <w:t xml:space="preserve">Google prezentace </w:t>
      </w:r>
      <w:r w:rsidR="00EE47AE">
        <w:t xml:space="preserve">jsou </w:t>
      </w:r>
      <w:proofErr w:type="spellStart"/>
      <w:r w:rsidR="00EE47AE">
        <w:t>cloudově</w:t>
      </w:r>
      <w:proofErr w:type="spellEnd"/>
      <w:r w:rsidR="00EE47AE">
        <w:t xml:space="preserve"> založené</w:t>
      </w:r>
      <w:r w:rsidR="00BB0112">
        <w:t xml:space="preserve">, </w:t>
      </w:r>
      <w:r w:rsidR="00A11581">
        <w:t>proto v</w:t>
      </w:r>
      <w:r w:rsidR="00BB0112">
        <w:t> případě spuštění prohlížeče Google chrome bez přístupu k internetu</w:t>
      </w:r>
      <w:r w:rsidR="00A11581">
        <w:t xml:space="preserve"> je možné pracovat pouze s daty uloženými pro off-line režim</w:t>
      </w:r>
      <w:r w:rsidR="009A0AC6">
        <w:t xml:space="preserve">. </w:t>
      </w:r>
      <w:r w:rsidR="001D58F0">
        <w:t>Nevýhody:</w:t>
      </w:r>
    </w:p>
    <w:p w14:paraId="21B01D83" w14:textId="77777777" w:rsidR="004F1361" w:rsidRDefault="004F1361" w:rsidP="004F1361">
      <w:pPr>
        <w:pStyle w:val="Odstavecseseznamem"/>
        <w:numPr>
          <w:ilvl w:val="0"/>
          <w:numId w:val="39"/>
        </w:numPr>
      </w:pPr>
      <w:r>
        <w:t>Výhradně online</w:t>
      </w:r>
    </w:p>
    <w:p w14:paraId="334B78AE" w14:textId="4080120B" w:rsidR="00CC5713" w:rsidRDefault="00061E3F" w:rsidP="00061E3F">
      <w:pPr>
        <w:pStyle w:val="Odstavecseseznamem"/>
        <w:numPr>
          <w:ilvl w:val="0"/>
          <w:numId w:val="39"/>
        </w:numPr>
      </w:pPr>
      <w:r>
        <w:t xml:space="preserve">Upravování </w:t>
      </w:r>
      <w:r w:rsidR="004F1361">
        <w:t xml:space="preserve">prezentací </w:t>
      </w:r>
      <w:r w:rsidR="003656C7">
        <w:t>neumožňuje</w:t>
      </w:r>
      <w:r>
        <w:t xml:space="preserve"> tolik </w:t>
      </w:r>
      <w:r w:rsidR="003656C7">
        <w:t xml:space="preserve">funkcí </w:t>
      </w:r>
      <w:r>
        <w:t>při porovnání s</w:t>
      </w:r>
      <w:r w:rsidR="004F1361">
        <w:t> </w:t>
      </w:r>
      <w:r>
        <w:t>PowerPointem</w:t>
      </w:r>
      <w:r w:rsidR="004F1361">
        <w:t>.</w:t>
      </w:r>
      <w:r w:rsidR="00D56B1E">
        <w:t xml:space="preserve"> </w:t>
      </w:r>
      <w:r w:rsidR="007B32C9">
        <w:t>(SADA, 2024)</w:t>
      </w:r>
    </w:p>
    <w:p w14:paraId="4CBD2B10" w14:textId="161D2FA7" w:rsidR="004F1361" w:rsidRDefault="004F1361" w:rsidP="004F1361">
      <w:pPr>
        <w:pStyle w:val="Nadpis3"/>
      </w:pPr>
      <w:r>
        <w:t>Problém se ztrátou připojení</w:t>
      </w:r>
      <w:r w:rsidR="002904D2">
        <w:t xml:space="preserve"> při</w:t>
      </w:r>
      <w:r w:rsidR="006F7683">
        <w:t xml:space="preserve"> </w:t>
      </w:r>
      <w:r w:rsidR="003656C7">
        <w:t>používání Google prezentací</w:t>
      </w:r>
      <w:r w:rsidR="002904D2">
        <w:t>, použití off-line režimu</w:t>
      </w:r>
      <w:r w:rsidR="003656C7">
        <w:t xml:space="preserve">  </w:t>
      </w:r>
    </w:p>
    <w:p w14:paraId="0AA1874D" w14:textId="20E14CB7" w:rsidR="009A0AC6" w:rsidRDefault="009A0AC6" w:rsidP="009A0AC6">
      <w:r>
        <w:t>Bez přístupu k</w:t>
      </w:r>
      <w:r w:rsidR="009C7762">
        <w:t> </w:t>
      </w:r>
      <w:r>
        <w:t>internetu</w:t>
      </w:r>
      <w:r w:rsidR="009C7762">
        <w:t xml:space="preserve"> </w:t>
      </w:r>
      <w:r>
        <w:t>se </w:t>
      </w:r>
      <w:r w:rsidR="009C7762">
        <w:t>v</w:t>
      </w:r>
      <w:r>
        <w:t xml:space="preserve"> prohlížeč</w:t>
      </w:r>
      <w:r w:rsidR="009C7762">
        <w:t>i</w:t>
      </w:r>
      <w:r>
        <w:t xml:space="preserve"> Google chrome </w:t>
      </w:r>
      <w:r w:rsidR="009C7762">
        <w:t xml:space="preserve">dostává </w:t>
      </w:r>
      <w:r w:rsidR="00A11581">
        <w:t>k datům uloženým pro off-line režim pomocí historie vyhledávání.</w:t>
      </w:r>
    </w:p>
    <w:p w14:paraId="07D4D4EE" w14:textId="12DF6BDB" w:rsidR="004F1361" w:rsidRPr="004F1361" w:rsidRDefault="00A11581" w:rsidP="002904D2">
      <w:r>
        <w:t xml:space="preserve">Proto </w:t>
      </w:r>
      <w:r w:rsidR="004F1361">
        <w:t>musí být v</w:t>
      </w:r>
      <w:r w:rsidR="009C7762">
        <w:t xml:space="preserve"> historii vyhledávání </w:t>
      </w:r>
      <w:r w:rsidR="009356F8">
        <w:t>otevřen</w:t>
      </w:r>
      <w:r w:rsidR="009C7762">
        <w:t>á</w:t>
      </w:r>
      <w:r w:rsidR="009356F8">
        <w:t xml:space="preserve"> prezentace či Google disk.</w:t>
      </w:r>
      <w:r w:rsidR="00DD03B8">
        <w:t xml:space="preserve"> J</w:t>
      </w:r>
      <w:r w:rsidR="004F1361">
        <w:t>i</w:t>
      </w:r>
      <w:r w:rsidR="009356F8">
        <w:t>ným způsobem se k datům a aplikacím v režimu off-line nelze dostat.</w:t>
      </w:r>
      <w:r w:rsidR="004F1361">
        <w:t xml:space="preserve"> </w:t>
      </w:r>
      <w:r w:rsidR="009356F8">
        <w:t xml:space="preserve">Data uložená </w:t>
      </w:r>
      <w:r w:rsidR="009C7762">
        <w:t>v off-line režimu jsou v uložišti PC zašifrována a je</w:t>
      </w:r>
      <w:r>
        <w:t xml:space="preserve"> také nutné</w:t>
      </w:r>
      <w:r w:rsidR="009C7762">
        <w:t xml:space="preserve"> je uložit předem př</w:t>
      </w:r>
      <w:r w:rsidR="00302013">
        <w:t>i přístupu</w:t>
      </w:r>
      <w:r w:rsidR="009C7762">
        <w:t xml:space="preserve"> </w:t>
      </w:r>
      <w:r w:rsidR="00302013">
        <w:t xml:space="preserve">k </w:t>
      </w:r>
      <w:r w:rsidR="009C7762">
        <w:t>internetu.</w:t>
      </w:r>
    </w:p>
    <w:p w14:paraId="6E467EFF" w14:textId="0EEAE347" w:rsidR="00061E3F" w:rsidRDefault="001C41C0" w:rsidP="001C41C0">
      <w:pPr>
        <w:pStyle w:val="Nadpis2"/>
      </w:pPr>
      <w:bookmarkStart w:id="7" w:name="_Toc185912212"/>
      <w:proofErr w:type="spellStart"/>
      <w:r>
        <w:t>Prezi</w:t>
      </w:r>
      <w:bookmarkEnd w:id="7"/>
      <w:proofErr w:type="spellEnd"/>
    </w:p>
    <w:p w14:paraId="3555506E" w14:textId="324CAE87" w:rsidR="00816B1A" w:rsidRPr="001C41C0" w:rsidRDefault="001C41C0" w:rsidP="001C41C0">
      <w:proofErr w:type="spellStart"/>
      <w:r>
        <w:t>Prezi</w:t>
      </w:r>
      <w:proofErr w:type="spellEnd"/>
      <w:r>
        <w:t xml:space="preserve"> nabízí jedinečn</w:t>
      </w:r>
      <w:r w:rsidR="009C7762">
        <w:t>ý</w:t>
      </w:r>
      <w:r>
        <w:t xml:space="preserve"> způsob vizualizace informací díky vytváření prezentace na jednotném plátně. Jednotlivé snímky mohou být </w:t>
      </w:r>
      <w:r w:rsidR="007031CF">
        <w:t>vloženy do jednoho plátna</w:t>
      </w:r>
      <w:r>
        <w:t xml:space="preserve"> a lze k nim přistoupit pomocí zoomu, to může nabídnout poutavější styl prezentování, zoom je vhodný pro myšlenkové mapy.</w:t>
      </w:r>
      <w:r w:rsidR="00816B1A">
        <w:t xml:space="preserve"> </w:t>
      </w:r>
    </w:p>
    <w:p w14:paraId="0C33976F" w14:textId="23C65C85" w:rsidR="001C41C0" w:rsidRPr="001C41C0" w:rsidRDefault="007031CF" w:rsidP="001C41C0">
      <w:r>
        <w:t>Nabízí jedinečný styl prezentace</w:t>
      </w:r>
      <w:r w:rsidR="00816B1A">
        <w:t>, pokročilejší úpravy ale požadují placenou verzi.</w:t>
      </w:r>
      <w:r w:rsidR="00965C73">
        <w:t xml:space="preserve"> </w:t>
      </w:r>
      <w:r w:rsidR="001D58F0">
        <w:t>Výhody:</w:t>
      </w:r>
    </w:p>
    <w:p w14:paraId="0FB664CA" w14:textId="0455E1C6" w:rsidR="007031CF" w:rsidRDefault="001C41C0" w:rsidP="007031CF">
      <w:pPr>
        <w:pStyle w:val="Odstavecseseznamem"/>
        <w:numPr>
          <w:ilvl w:val="0"/>
          <w:numId w:val="39"/>
        </w:numPr>
      </w:pPr>
      <w:r>
        <w:t xml:space="preserve">Jedinečný styl </w:t>
      </w:r>
    </w:p>
    <w:p w14:paraId="37F2C580" w14:textId="0C82C46E" w:rsidR="00816B1A" w:rsidRDefault="00816B1A" w:rsidP="00816B1A">
      <w:pPr>
        <w:pStyle w:val="Odstavecseseznamem"/>
        <w:numPr>
          <w:ilvl w:val="0"/>
          <w:numId w:val="39"/>
        </w:numPr>
      </w:pPr>
      <w:r>
        <w:t>Spolupráce v reálném čase je podporována.</w:t>
      </w:r>
    </w:p>
    <w:p w14:paraId="280F5B3C" w14:textId="77777777" w:rsidR="00816B1A" w:rsidRDefault="00816B1A" w:rsidP="00816B1A">
      <w:pPr>
        <w:pStyle w:val="Odstavecseseznamem"/>
        <w:numPr>
          <w:ilvl w:val="0"/>
          <w:numId w:val="39"/>
        </w:numPr>
      </w:pPr>
      <w:r>
        <w:t>Cloudové uložiště je využíváno automaticky.</w:t>
      </w:r>
    </w:p>
    <w:p w14:paraId="2C1A2E03" w14:textId="401432AD" w:rsidR="00816343" w:rsidRDefault="00816343" w:rsidP="00816B1A">
      <w:pPr>
        <w:pStyle w:val="Odstavecseseznamem"/>
        <w:numPr>
          <w:ilvl w:val="0"/>
          <w:numId w:val="39"/>
        </w:numPr>
      </w:pPr>
      <w:r>
        <w:t>Desktopová verze je dostupná.</w:t>
      </w:r>
    </w:p>
    <w:p w14:paraId="6EEF4CEE" w14:textId="1C40ED73" w:rsidR="007031CF" w:rsidRDefault="007031CF" w:rsidP="00816B1A">
      <w:pPr>
        <w:pStyle w:val="Odstavecseseznamem"/>
        <w:numPr>
          <w:ilvl w:val="0"/>
          <w:numId w:val="39"/>
        </w:numPr>
      </w:pPr>
      <w:r>
        <w:t>Zdarma, ale pouze některé funkce</w:t>
      </w:r>
    </w:p>
    <w:p w14:paraId="7FA7FD3C" w14:textId="700249EF" w:rsidR="00816B1A" w:rsidRDefault="007031CF" w:rsidP="00816B1A">
      <w:r>
        <w:t>Složitost softwaru může být pro začátečníky s nelineárním typem prezentací trochu vyšší</w:t>
      </w:r>
      <w:r w:rsidR="00816B1A">
        <w:t>.</w:t>
      </w:r>
      <w:r w:rsidR="001D58F0">
        <w:t xml:space="preserve"> Nevýhody:</w:t>
      </w:r>
    </w:p>
    <w:p w14:paraId="18B52C3F" w14:textId="2D26B19E" w:rsidR="00816343" w:rsidRDefault="00816343" w:rsidP="00816343">
      <w:pPr>
        <w:pStyle w:val="Odstavecseseznamem"/>
        <w:numPr>
          <w:ilvl w:val="0"/>
          <w:numId w:val="42"/>
        </w:numPr>
      </w:pPr>
      <w:r>
        <w:t>Složitost učení práce se softwarem.</w:t>
      </w:r>
    </w:p>
    <w:p w14:paraId="2934923C" w14:textId="53419002" w:rsidR="002A3E3E" w:rsidRDefault="00816343" w:rsidP="001D58F0">
      <w:pPr>
        <w:pStyle w:val="Odstavecseseznamem"/>
        <w:numPr>
          <w:ilvl w:val="0"/>
          <w:numId w:val="41"/>
        </w:numPr>
        <w:ind w:left="714" w:hanging="357"/>
      </w:pPr>
      <w:r>
        <w:t xml:space="preserve">Pozornost diváků může být rušena při rozsáhlém </w:t>
      </w:r>
      <w:proofErr w:type="spellStart"/>
      <w:r>
        <w:t>zoomování</w:t>
      </w:r>
      <w:proofErr w:type="spellEnd"/>
      <w:r>
        <w:t>.</w:t>
      </w:r>
      <w:r w:rsidR="007B32C9">
        <w:t xml:space="preserve"> (</w:t>
      </w:r>
      <w:r w:rsidR="007B32C9" w:rsidRPr="00047B58">
        <w:t>DATANUMEN</w:t>
      </w:r>
      <w:r w:rsidR="007B32C9">
        <w:t>, 2024)</w:t>
      </w:r>
    </w:p>
    <w:p w14:paraId="3FA0B44C" w14:textId="7C14FE15" w:rsidR="00DE1F40" w:rsidRDefault="00DE1F40" w:rsidP="002A3E3E">
      <w:pPr>
        <w:pStyle w:val="Nadpis2"/>
      </w:pPr>
      <w:bookmarkStart w:id="8" w:name="_Toc185912213"/>
      <w:proofErr w:type="spellStart"/>
      <w:r>
        <w:t>Canva</w:t>
      </w:r>
      <w:proofErr w:type="spellEnd"/>
      <w:r>
        <w:t xml:space="preserve"> </w:t>
      </w:r>
      <w:proofErr w:type="spellStart"/>
      <w:r>
        <w:t>Presentations</w:t>
      </w:r>
      <w:bookmarkEnd w:id="8"/>
      <w:proofErr w:type="spellEnd"/>
      <w:r>
        <w:t xml:space="preserve"> </w:t>
      </w:r>
    </w:p>
    <w:p w14:paraId="4133B707" w14:textId="3666EB1A" w:rsidR="00DE1F40" w:rsidRDefault="00DE1F40" w:rsidP="00DE1F40">
      <w:r>
        <w:t>Software</w:t>
      </w:r>
      <w:r w:rsidR="00544BF8">
        <w:t xml:space="preserve">, </w:t>
      </w:r>
      <w:r>
        <w:t xml:space="preserve">který je součástí </w:t>
      </w:r>
      <w:r w:rsidR="00AA3D79">
        <w:t xml:space="preserve">větší platformy </w:t>
      </w:r>
      <w:proofErr w:type="spellStart"/>
      <w:r w:rsidR="00AA3D79">
        <w:t>Canva</w:t>
      </w:r>
      <w:proofErr w:type="spellEnd"/>
      <w:r w:rsidR="00965C73">
        <w:t xml:space="preserve"> </w:t>
      </w:r>
      <w:r w:rsidR="00AA3D79">
        <w:t>poskytující širokou nabídku nástrojů pro grafický design. Lze v něm snadno vytvořit prezentaci s profesionálním dizajnem.</w:t>
      </w:r>
      <w:r w:rsidR="007A77E4">
        <w:t xml:space="preserve"> </w:t>
      </w:r>
    </w:p>
    <w:p w14:paraId="173AE948" w14:textId="36E1B3C8" w:rsidR="00AA3D79" w:rsidRDefault="00AA3D79" w:rsidP="00AA3D79">
      <w:r>
        <w:lastRenderedPageBreak/>
        <w:t xml:space="preserve">Je online a zdarma, má intuitivní rozhraní s podporou AI. Používání softwaru je jednoduché a rychlé, lze v něm snadno a rychle vytvořit poutavou prezentaci. </w:t>
      </w:r>
      <w:r w:rsidR="001D58F0">
        <w:t>Výhody:</w:t>
      </w:r>
    </w:p>
    <w:p w14:paraId="13C6DB9E" w14:textId="73391224" w:rsidR="00997FD3" w:rsidRDefault="00997FD3" w:rsidP="00997FD3">
      <w:pPr>
        <w:pStyle w:val="Odstavecseseznamem"/>
        <w:numPr>
          <w:ilvl w:val="0"/>
          <w:numId w:val="41"/>
        </w:numPr>
      </w:pPr>
      <w:r>
        <w:t>Snadné a rychlé vytvoření profesionálně vypadající prezentace.</w:t>
      </w:r>
    </w:p>
    <w:p w14:paraId="4122A579" w14:textId="059DD661" w:rsidR="00997FD3" w:rsidRDefault="00AA3D79" w:rsidP="00AA3D79">
      <w:pPr>
        <w:pStyle w:val="Odstavecseseznamem"/>
        <w:numPr>
          <w:ilvl w:val="0"/>
          <w:numId w:val="41"/>
        </w:numPr>
      </w:pPr>
      <w:r>
        <w:t xml:space="preserve">Přihlášení na stránky je </w:t>
      </w:r>
      <w:r w:rsidR="00965C73">
        <w:t>možné</w:t>
      </w:r>
      <w:r>
        <w:t xml:space="preserve"> rychlou autentizací Google účtu.</w:t>
      </w:r>
    </w:p>
    <w:p w14:paraId="4AABF8CF" w14:textId="12192742" w:rsidR="0018256C" w:rsidRDefault="007A77E4" w:rsidP="0018256C">
      <w:pPr>
        <w:pStyle w:val="Odstavecseseznamem"/>
        <w:numPr>
          <w:ilvl w:val="0"/>
          <w:numId w:val="41"/>
        </w:numPr>
      </w:pPr>
      <w:r>
        <w:t>Desktopová verze je dostupná zdarma.</w:t>
      </w:r>
    </w:p>
    <w:p w14:paraId="126C9192" w14:textId="384F6956" w:rsidR="00997FD3" w:rsidRDefault="00997FD3" w:rsidP="00997FD3">
      <w:r>
        <w:t xml:space="preserve">Jelikož se jedná spíše víc o automatizovaný nástroj, chybí v něm některé složitější funkce, ty však </w:t>
      </w:r>
      <w:r w:rsidR="0018256C">
        <w:t xml:space="preserve">v některých případech </w:t>
      </w:r>
      <w:r>
        <w:t>nemusí být podstatné pro tvoru.</w:t>
      </w:r>
      <w:r w:rsidR="001D58F0">
        <w:t xml:space="preserve"> Nevýhody:</w:t>
      </w:r>
    </w:p>
    <w:p w14:paraId="58367838" w14:textId="7566EB47" w:rsidR="00997FD3" w:rsidRDefault="00997FD3" w:rsidP="00997FD3">
      <w:pPr>
        <w:pStyle w:val="Odstavecseseznamem"/>
        <w:numPr>
          <w:ilvl w:val="0"/>
          <w:numId w:val="43"/>
        </w:numPr>
      </w:pPr>
      <w:r>
        <w:t>Funkce pro detailnější úpravu jsou omezeny.</w:t>
      </w:r>
    </w:p>
    <w:p w14:paraId="744896CC" w14:textId="7564A982" w:rsidR="00997FD3" w:rsidRDefault="00997FD3" w:rsidP="00997FD3">
      <w:pPr>
        <w:pStyle w:val="Odstavecseseznamem"/>
        <w:numPr>
          <w:ilvl w:val="0"/>
          <w:numId w:val="43"/>
        </w:numPr>
      </w:pPr>
      <w:r>
        <w:t>Export do vyšších rozlišení vyžadují placenou verzi.</w:t>
      </w:r>
    </w:p>
    <w:p w14:paraId="582E196B" w14:textId="727998A7" w:rsidR="00997FD3" w:rsidRPr="00997FD3" w:rsidRDefault="00997FD3" w:rsidP="00997FD3">
      <w:pPr>
        <w:pStyle w:val="Odstavecseseznamem"/>
        <w:numPr>
          <w:ilvl w:val="0"/>
          <w:numId w:val="43"/>
        </w:numPr>
      </w:pPr>
      <w:r>
        <w:t>Funkce s AI jsou dostupné pouze s přístupem k internetu.</w:t>
      </w:r>
      <w:r w:rsidR="007B32C9">
        <w:t xml:space="preserve"> (</w:t>
      </w:r>
      <w:r w:rsidR="007B32C9" w:rsidRPr="00047B58">
        <w:t>DATANUMEN</w:t>
      </w:r>
      <w:r w:rsidR="007B32C9">
        <w:t>, 2024)</w:t>
      </w:r>
    </w:p>
    <w:p w14:paraId="30F4F053" w14:textId="1DB68204" w:rsidR="00997FD3" w:rsidRDefault="007A77E4" w:rsidP="007A77E4">
      <w:pPr>
        <w:pStyle w:val="Nadpis2"/>
      </w:pPr>
      <w:bookmarkStart w:id="9" w:name="_Toc185912214"/>
      <w:r>
        <w:t>Visme</w:t>
      </w:r>
      <w:bookmarkEnd w:id="9"/>
    </w:p>
    <w:p w14:paraId="78BE4831" w14:textId="1B825C08" w:rsidR="007A77E4" w:rsidRDefault="007A77E4" w:rsidP="007A77E4">
      <w:r>
        <w:t>Univerzální nástroj pro vytváření vizuálního obsahu a infografiky. Je to cloudový software, umožňuje zahrnout do prezentace interaktivní mapy, vyskakovací okna</w:t>
      </w:r>
      <w:r w:rsidR="0018256C">
        <w:t xml:space="preserve"> a</w:t>
      </w:r>
      <w:r>
        <w:t xml:space="preserve"> </w:t>
      </w:r>
      <w:r w:rsidR="0018256C">
        <w:t>širokou škálu animací, také podporuje vkládání tlačítek do prezentace pro přemístění na určité snímky</w:t>
      </w:r>
      <w:r>
        <w:t>.</w:t>
      </w:r>
    </w:p>
    <w:p w14:paraId="57B0C37E" w14:textId="7A2A2A12" w:rsidR="00AA3D79" w:rsidRDefault="0018256C" w:rsidP="00605DC2">
      <w:r>
        <w:t>Visme umožňuje oživit zobrazení prezentace pomocí jedinečných prvků</w:t>
      </w:r>
      <w:r w:rsidR="00605DC2">
        <w:t>.</w:t>
      </w:r>
      <w:r w:rsidR="001D58F0">
        <w:t xml:space="preserve"> Výhody:</w:t>
      </w:r>
    </w:p>
    <w:p w14:paraId="7EBCBB4A" w14:textId="23E1AFAD" w:rsidR="0018256C" w:rsidRDefault="0018256C" w:rsidP="0018256C">
      <w:pPr>
        <w:pStyle w:val="Odstavecseseznamem"/>
        <w:numPr>
          <w:ilvl w:val="0"/>
          <w:numId w:val="55"/>
        </w:numPr>
      </w:pPr>
      <w:r>
        <w:t>Velké možnosti úprav designu</w:t>
      </w:r>
      <w:r w:rsidR="0026090B">
        <w:t>, vytváření graficky složitých prezentací</w:t>
      </w:r>
      <w:r>
        <w:t>.</w:t>
      </w:r>
    </w:p>
    <w:p w14:paraId="2B2C4E3D" w14:textId="17E71B0E" w:rsidR="00F65ECF" w:rsidRDefault="00F65ECF" w:rsidP="00F65ECF">
      <w:pPr>
        <w:pStyle w:val="Odstavecseseznamem"/>
        <w:numPr>
          <w:ilvl w:val="0"/>
          <w:numId w:val="44"/>
        </w:numPr>
      </w:pPr>
      <w:r>
        <w:t>Šablony jsou velkou částí Visme, jejich výběr je rozsáhlý a jsou profesionálně navrženy.</w:t>
      </w:r>
    </w:p>
    <w:p w14:paraId="4BAAB108" w14:textId="032A2FEC" w:rsidR="00F65ECF" w:rsidRPr="00F65ECF" w:rsidRDefault="00F65ECF" w:rsidP="00F65ECF">
      <w:r>
        <w:t xml:space="preserve">Kvůli </w:t>
      </w:r>
      <w:r w:rsidR="0018256C">
        <w:t>po</w:t>
      </w:r>
      <w:r>
        <w:t>užívanému cloudu jsou některé funkce k dispozici pouze online.</w:t>
      </w:r>
      <w:r w:rsidR="0018256C" w:rsidRPr="0018256C">
        <w:t xml:space="preserve"> Pro plné využití softwaru je potřeba předplatného.</w:t>
      </w:r>
      <w:r w:rsidR="001D58F0">
        <w:t xml:space="preserve"> Nevýhody:</w:t>
      </w:r>
    </w:p>
    <w:p w14:paraId="3DB1A0C7" w14:textId="2D648B9A" w:rsidR="00816343" w:rsidRDefault="00F65ECF" w:rsidP="00F65ECF">
      <w:pPr>
        <w:pStyle w:val="Odstavecseseznamem"/>
        <w:numPr>
          <w:ilvl w:val="0"/>
          <w:numId w:val="45"/>
        </w:numPr>
      </w:pPr>
      <w:r>
        <w:t>Off</w:t>
      </w:r>
      <w:r w:rsidR="0018256C">
        <w:t>-</w:t>
      </w:r>
      <w:r>
        <w:t>line verze</w:t>
      </w:r>
      <w:r w:rsidR="002A0593">
        <w:t xml:space="preserve"> je</w:t>
      </w:r>
      <w:r>
        <w:t xml:space="preserve"> bez šablon a dalších funkcí.</w:t>
      </w:r>
    </w:p>
    <w:p w14:paraId="57F07846" w14:textId="7DFAB98B" w:rsidR="00F65ECF" w:rsidRDefault="00F65ECF" w:rsidP="00F65ECF">
      <w:pPr>
        <w:pStyle w:val="Odstavecseseznamem"/>
        <w:numPr>
          <w:ilvl w:val="0"/>
          <w:numId w:val="45"/>
        </w:numPr>
      </w:pPr>
      <w:r>
        <w:t>Rychlost načítání je podle některých uživatelů pomalá.</w:t>
      </w:r>
    </w:p>
    <w:p w14:paraId="621DFFDD" w14:textId="77777777" w:rsidR="0026090B" w:rsidRDefault="00F65ECF" w:rsidP="0026090B">
      <w:pPr>
        <w:pStyle w:val="Odstavecseseznamem"/>
        <w:numPr>
          <w:ilvl w:val="0"/>
          <w:numId w:val="45"/>
        </w:numPr>
      </w:pPr>
      <w:r>
        <w:t>Ztráta kvality při exportu</w:t>
      </w:r>
      <w:r w:rsidR="002A0593">
        <w:t xml:space="preserve"> je možná, hlavně v bezplatné verzi.</w:t>
      </w:r>
    </w:p>
    <w:p w14:paraId="0742EAD0" w14:textId="4B828FF4" w:rsidR="00F65ECF" w:rsidRDefault="0026090B" w:rsidP="001D58F0">
      <w:pPr>
        <w:pStyle w:val="Odstavecseseznamem"/>
        <w:numPr>
          <w:ilvl w:val="0"/>
          <w:numId w:val="45"/>
        </w:numPr>
        <w:ind w:left="714" w:hanging="357"/>
      </w:pPr>
      <w:r>
        <w:t>Předplatné je nevyhnutelné pro využití dalších funkcí.</w:t>
      </w:r>
      <w:r w:rsidR="007B32C9">
        <w:t xml:space="preserve"> (</w:t>
      </w:r>
      <w:r w:rsidR="007B32C9" w:rsidRPr="00047B58">
        <w:t>DATANUMEN</w:t>
      </w:r>
      <w:r w:rsidR="007B32C9">
        <w:t>, 2024)</w:t>
      </w:r>
    </w:p>
    <w:p w14:paraId="437E1973" w14:textId="748789D4" w:rsidR="002A0593" w:rsidRDefault="002A0593" w:rsidP="002A3E3E">
      <w:pPr>
        <w:pStyle w:val="Nadpis2"/>
      </w:pPr>
      <w:bookmarkStart w:id="10" w:name="_Toc185912215"/>
      <w:r>
        <w:t xml:space="preserve">LibreOffice </w:t>
      </w:r>
      <w:proofErr w:type="spellStart"/>
      <w:r>
        <w:t>Impress</w:t>
      </w:r>
      <w:bookmarkEnd w:id="10"/>
      <w:proofErr w:type="spellEnd"/>
      <w:r w:rsidR="00D56B1E">
        <w:t xml:space="preserve"> </w:t>
      </w:r>
    </w:p>
    <w:p w14:paraId="6DA0F7F2" w14:textId="739CAAB5" w:rsidR="002A0593" w:rsidRDefault="002A0593" w:rsidP="002A0593">
      <w:r>
        <w:t>Je to plně bezplatný open-source software, je součástí sady LibreOffice. Umožňuje detailní úpravy.</w:t>
      </w:r>
      <w:r w:rsidR="002B0F5A">
        <w:t xml:space="preserve"> Je kompatibilní s PowerPointem, soubor ve formátu </w:t>
      </w:r>
      <w:proofErr w:type="spellStart"/>
      <w:r w:rsidR="002B0F5A">
        <w:t>Impressu</w:t>
      </w:r>
      <w:proofErr w:type="spellEnd"/>
      <w:r w:rsidR="002B0F5A">
        <w:t xml:space="preserve"> lze otevřít v PowerPointu.</w:t>
      </w:r>
      <w:r w:rsidR="00D56B1E" w:rsidRPr="00D56B1E">
        <w:t xml:space="preserve"> </w:t>
      </w:r>
      <w:r w:rsidR="007B32C9">
        <w:t>(</w:t>
      </w:r>
      <w:r w:rsidR="007B32C9" w:rsidRPr="008231E6">
        <w:t>LIBREOFFICE</w:t>
      </w:r>
      <w:r w:rsidR="007B32C9">
        <w:t>, nedatováno)</w:t>
      </w:r>
    </w:p>
    <w:p w14:paraId="2FC9B6C0" w14:textId="70C5C019" w:rsidR="002B0F5A" w:rsidRDefault="002B0F5A" w:rsidP="002B0F5A">
      <w:proofErr w:type="spellStart"/>
      <w:r>
        <w:t>Impress</w:t>
      </w:r>
      <w:proofErr w:type="spellEnd"/>
      <w:r>
        <w:t xml:space="preserve"> je vhodný pro vytváření složi</w:t>
      </w:r>
      <w:r w:rsidR="0026090B">
        <w:t>tějších</w:t>
      </w:r>
      <w:r>
        <w:t xml:space="preserve"> </w:t>
      </w:r>
      <w:r w:rsidR="0026090B">
        <w:t>i</w:t>
      </w:r>
      <w:r>
        <w:t xml:space="preserve"> jednoduchých prezentací.</w:t>
      </w:r>
      <w:r w:rsidR="001D58F0">
        <w:t xml:space="preserve"> Výhody:</w:t>
      </w:r>
    </w:p>
    <w:p w14:paraId="0C9B9896" w14:textId="77777777" w:rsidR="0026090B" w:rsidRDefault="002B0F5A" w:rsidP="0026090B">
      <w:pPr>
        <w:pStyle w:val="Odstavecseseznamem"/>
        <w:numPr>
          <w:ilvl w:val="0"/>
          <w:numId w:val="46"/>
        </w:numPr>
      </w:pPr>
      <w:r>
        <w:t>Funkce jsou podobné jako u dražších softwarových nástrojů.</w:t>
      </w:r>
    </w:p>
    <w:p w14:paraId="581C4D11" w14:textId="56F6CE5B" w:rsidR="002B0F5A" w:rsidRDefault="0026090B" w:rsidP="0026090B">
      <w:pPr>
        <w:pStyle w:val="Odstavecseseznamem"/>
        <w:numPr>
          <w:ilvl w:val="0"/>
          <w:numId w:val="46"/>
        </w:numPr>
      </w:pPr>
      <w:r>
        <w:t xml:space="preserve">Je zdarma a s veřejným zdrojovým kódem. </w:t>
      </w:r>
    </w:p>
    <w:p w14:paraId="48061896" w14:textId="73A1A79A" w:rsidR="002B0F5A" w:rsidRDefault="002B0F5A" w:rsidP="002B0F5A">
      <w:r>
        <w:t>Jelikož se jedná o open-source jeho aktualizace nejsou tak časté jako u komerčních softwarů.</w:t>
      </w:r>
      <w:r w:rsidR="001D58F0">
        <w:t xml:space="preserve"> Nevýhody:</w:t>
      </w:r>
    </w:p>
    <w:p w14:paraId="1FCD7236" w14:textId="1654FEA0" w:rsidR="002B0F5A" w:rsidRDefault="002B0F5A" w:rsidP="003D0035">
      <w:pPr>
        <w:pStyle w:val="Odstavecseseznamem"/>
        <w:numPr>
          <w:ilvl w:val="0"/>
          <w:numId w:val="47"/>
        </w:numPr>
        <w:spacing w:after="160" w:line="259" w:lineRule="auto"/>
        <w:ind w:left="714" w:hanging="357"/>
        <w:jc w:val="left"/>
      </w:pPr>
      <w:r>
        <w:t xml:space="preserve">Otevírání v PowerPointu </w:t>
      </w:r>
      <w:r w:rsidR="001D60D1">
        <w:t>může způsobit ztrátu formátování.</w:t>
      </w:r>
    </w:p>
    <w:p w14:paraId="6142B326" w14:textId="2DE708AC" w:rsidR="001D60D1" w:rsidRDefault="001D60D1" w:rsidP="002A3E3E">
      <w:pPr>
        <w:pStyle w:val="Nadpis2"/>
      </w:pPr>
      <w:bookmarkStart w:id="11" w:name="_Toc185912216"/>
      <w:r>
        <w:lastRenderedPageBreak/>
        <w:t>beautiful.ai</w:t>
      </w:r>
      <w:bookmarkEnd w:id="11"/>
    </w:p>
    <w:p w14:paraId="56BE52D4" w14:textId="75E14EF2" w:rsidR="001D60D1" w:rsidRDefault="001D60D1" w:rsidP="001D58F0">
      <w:r>
        <w:t>Zaměřuje se na automatickou generaci prezentace pomocí AI.</w:t>
      </w:r>
      <w:r w:rsidR="0026090B">
        <w:t xml:space="preserve"> </w:t>
      </w:r>
    </w:p>
    <w:p w14:paraId="6FE19ECF" w14:textId="3BC19DC9" w:rsidR="001D60D1" w:rsidRDefault="00AE0EF0" w:rsidP="001D60D1">
      <w:r>
        <w:t>Jelikož se jedná převážně o automatické generování</w:t>
      </w:r>
      <w:r w:rsidR="0041111A">
        <w:t xml:space="preserve">, </w:t>
      </w:r>
      <w:r>
        <w:t>je tvorba prezentace velmi rychlá.</w:t>
      </w:r>
      <w:r w:rsidR="001D58F0">
        <w:t xml:space="preserve"> Výhody:</w:t>
      </w:r>
    </w:p>
    <w:p w14:paraId="53D53955" w14:textId="6404319C" w:rsidR="00AE0EF0" w:rsidRDefault="00AE0EF0" w:rsidP="00AE0EF0">
      <w:pPr>
        <w:pStyle w:val="Odstavecseseznamem"/>
        <w:numPr>
          <w:ilvl w:val="0"/>
          <w:numId w:val="47"/>
        </w:numPr>
      </w:pPr>
      <w:r>
        <w:t>Rychlá tvorba prezentace</w:t>
      </w:r>
    </w:p>
    <w:p w14:paraId="08D561D0" w14:textId="68E0AFE2" w:rsidR="00AE0EF0" w:rsidRDefault="00AE0EF0" w:rsidP="00AE0EF0">
      <w:pPr>
        <w:pStyle w:val="Odstavecseseznamem"/>
        <w:numPr>
          <w:ilvl w:val="0"/>
          <w:numId w:val="47"/>
        </w:numPr>
      </w:pPr>
      <w:r>
        <w:t>Spolupráce v reálném čase je podporována</w:t>
      </w:r>
    </w:p>
    <w:p w14:paraId="15C2E2DA" w14:textId="6DDEB645" w:rsidR="00AE0EF0" w:rsidRDefault="00AE0EF0" w:rsidP="00AE0EF0">
      <w:pPr>
        <w:pStyle w:val="Odstavecseseznamem"/>
        <w:numPr>
          <w:ilvl w:val="0"/>
          <w:numId w:val="47"/>
        </w:numPr>
      </w:pPr>
      <w:r>
        <w:t>Umělá inteligence pomáhá při umisťování obsahu a přizpůsobuje vzhled při umisťování obsahu, to zjednodušuje celkovou práci se vzhledem.</w:t>
      </w:r>
    </w:p>
    <w:p w14:paraId="06B8656B" w14:textId="2925D022" w:rsidR="0026090B" w:rsidRDefault="0026090B" w:rsidP="0026090B">
      <w:r>
        <w:t xml:space="preserve">Složitost pro začátečníky s tvorbou prezentací pomocí AI je vyšší. </w:t>
      </w:r>
      <w:r w:rsidR="0041111A">
        <w:t xml:space="preserve">Při tvorbě prezentace pomocí AI se mohou při generování vytvářet ne plně ideální vzhledy prezentace. </w:t>
      </w:r>
      <w:r w:rsidR="001D58F0">
        <w:t>Nevýhody:</w:t>
      </w:r>
    </w:p>
    <w:p w14:paraId="4F7C581D" w14:textId="3FE412C7" w:rsidR="00AE0EF0" w:rsidRDefault="0041111A" w:rsidP="0041111A">
      <w:pPr>
        <w:pStyle w:val="Odstavecseseznamem"/>
        <w:numPr>
          <w:ilvl w:val="0"/>
          <w:numId w:val="56"/>
        </w:numPr>
      </w:pPr>
      <w:r>
        <w:t>Rychlé ú</w:t>
      </w:r>
      <w:r w:rsidR="00AE0EF0">
        <w:t>pravy jsou omezeny automatizovaným procesem.</w:t>
      </w:r>
      <w:r w:rsidR="003C46FC">
        <w:t xml:space="preserve"> </w:t>
      </w:r>
    </w:p>
    <w:p w14:paraId="627A5C18" w14:textId="19200D32" w:rsidR="00AE0EF0" w:rsidRDefault="00AE0EF0" w:rsidP="00AE0EF0">
      <w:pPr>
        <w:pStyle w:val="Odstavecseseznamem"/>
        <w:numPr>
          <w:ilvl w:val="0"/>
          <w:numId w:val="48"/>
        </w:numPr>
      </w:pPr>
      <w:r>
        <w:t>Připojení k internetu je zásadní pro funkci softwaru.</w:t>
      </w:r>
    </w:p>
    <w:p w14:paraId="2B8C9048" w14:textId="77777777" w:rsidR="0026090B" w:rsidRDefault="00AE0EF0" w:rsidP="0026090B">
      <w:pPr>
        <w:pStyle w:val="Odstavecseseznamem"/>
        <w:numPr>
          <w:ilvl w:val="0"/>
          <w:numId w:val="48"/>
        </w:numPr>
      </w:pPr>
      <w:r>
        <w:t>Složitost učení může nastat při zvykání na práci s AI.</w:t>
      </w:r>
      <w:r w:rsidR="0026090B" w:rsidRPr="0026090B">
        <w:t xml:space="preserve"> </w:t>
      </w:r>
    </w:p>
    <w:p w14:paraId="07063250" w14:textId="6400F1D5" w:rsidR="00AE0EF0" w:rsidRDefault="0026090B" w:rsidP="001D58F0">
      <w:pPr>
        <w:pStyle w:val="Odstavecseseznamem"/>
        <w:numPr>
          <w:ilvl w:val="0"/>
          <w:numId w:val="48"/>
        </w:numPr>
        <w:ind w:left="714" w:hanging="357"/>
      </w:pPr>
      <w:r>
        <w:t>Placený, pro individuální využití stojí asi 550 Kč měsíčně.</w:t>
      </w:r>
      <w:r w:rsidR="007B32C9">
        <w:t xml:space="preserve"> (</w:t>
      </w:r>
      <w:r w:rsidR="007B32C9" w:rsidRPr="00047B58">
        <w:t>DATANUMEN</w:t>
      </w:r>
      <w:r w:rsidR="007B32C9">
        <w:t>, 2024)</w:t>
      </w:r>
    </w:p>
    <w:p w14:paraId="610F0570" w14:textId="0B863160" w:rsidR="003C46FC" w:rsidRDefault="001243B7" w:rsidP="002A3E3E">
      <w:pPr>
        <w:pStyle w:val="Nadpis2"/>
      </w:pPr>
      <w:bookmarkStart w:id="12" w:name="_Toc185912217"/>
      <w:proofErr w:type="spellStart"/>
      <w:r>
        <w:t>Mentimetr</w:t>
      </w:r>
      <w:bookmarkEnd w:id="12"/>
      <w:proofErr w:type="spellEnd"/>
    </w:p>
    <w:p w14:paraId="538E3C9B" w14:textId="3282710B" w:rsidR="003C6A7A" w:rsidRPr="003C6A7A" w:rsidRDefault="003C6A7A" w:rsidP="003C6A7A">
      <w:r>
        <w:t>Prezentační software zaměřený na</w:t>
      </w:r>
      <w:r w:rsidR="0041111A">
        <w:t xml:space="preserve"> komunikaci</w:t>
      </w:r>
      <w:r>
        <w:t xml:space="preserve"> s publikem.</w:t>
      </w:r>
    </w:p>
    <w:p w14:paraId="6FB628D5" w14:textId="7C9F9028" w:rsidR="001243B7" w:rsidRDefault="001243B7" w:rsidP="001243B7">
      <w:r>
        <w:t>Jeho speciální funkce je zapojení publika do prezentace pomocí interaktivních kvízů. Je vhodný pro získání zpětné vazby od publika</w:t>
      </w:r>
      <w:r w:rsidR="007738BA">
        <w:t>, použitelný pro prezentování v online formě.</w:t>
      </w:r>
      <w:r>
        <w:t xml:space="preserve"> </w:t>
      </w:r>
      <w:r w:rsidR="001D58F0">
        <w:t>Výhody:</w:t>
      </w:r>
    </w:p>
    <w:p w14:paraId="64F4652D" w14:textId="6F0C5D1C" w:rsidR="001243B7" w:rsidRDefault="007738BA" w:rsidP="001243B7">
      <w:pPr>
        <w:pStyle w:val="Odstavecseseznamem"/>
        <w:numPr>
          <w:ilvl w:val="0"/>
          <w:numId w:val="49"/>
        </w:numPr>
      </w:pPr>
      <w:r>
        <w:t>Umožňuje účast publika</w:t>
      </w:r>
    </w:p>
    <w:p w14:paraId="262CDB88" w14:textId="7ED5D415" w:rsidR="007738BA" w:rsidRDefault="007738BA" w:rsidP="007738BA">
      <w:pPr>
        <w:pStyle w:val="Odstavecseseznamem"/>
        <w:numPr>
          <w:ilvl w:val="0"/>
          <w:numId w:val="49"/>
        </w:numPr>
      </w:pPr>
      <w:r>
        <w:t>Tvorba prezentace není složitá, šetří čas.</w:t>
      </w:r>
    </w:p>
    <w:p w14:paraId="3B1E7CC9" w14:textId="7FBE1E19" w:rsidR="003C6A7A" w:rsidRDefault="003C6A7A" w:rsidP="003C6A7A">
      <w:pPr>
        <w:pStyle w:val="Odstavecseseznamem"/>
        <w:numPr>
          <w:ilvl w:val="0"/>
          <w:numId w:val="49"/>
        </w:numPr>
      </w:pPr>
      <w:r>
        <w:t>Spolupráce v reálném čase je podporována.</w:t>
      </w:r>
    </w:p>
    <w:p w14:paraId="72EBE32A" w14:textId="79F2FDEE" w:rsidR="007738BA" w:rsidRDefault="007738BA" w:rsidP="007738BA">
      <w:r>
        <w:t xml:space="preserve">Software je zaměřený pro jednoduché vytváření prezentací, některé složitější </w:t>
      </w:r>
      <w:proofErr w:type="spellStart"/>
      <w:r>
        <w:t>dizajnové</w:t>
      </w:r>
      <w:proofErr w:type="spellEnd"/>
      <w:r>
        <w:t xml:space="preserve"> funkce nejsou k dispozici.</w:t>
      </w:r>
      <w:r w:rsidR="001D58F0">
        <w:t xml:space="preserve"> Nevýhody:</w:t>
      </w:r>
    </w:p>
    <w:p w14:paraId="40F11978" w14:textId="32BA7484" w:rsidR="007738BA" w:rsidRDefault="007738BA" w:rsidP="007738BA">
      <w:pPr>
        <w:pStyle w:val="Odstavecseseznamem"/>
        <w:numPr>
          <w:ilvl w:val="0"/>
          <w:numId w:val="50"/>
        </w:numPr>
      </w:pPr>
      <w:r>
        <w:t xml:space="preserve">Složitější designové funkce pro detailnější a rozsáhlejší úpravy </w:t>
      </w:r>
      <w:r w:rsidR="00EA0490">
        <w:t>software neobsahuje.</w:t>
      </w:r>
    </w:p>
    <w:p w14:paraId="56E61717" w14:textId="6577DB7D" w:rsidR="003C6A7A" w:rsidRPr="007738BA" w:rsidRDefault="003C6A7A" w:rsidP="00CC1BD7">
      <w:pPr>
        <w:pStyle w:val="Odstavecseseznamem"/>
        <w:numPr>
          <w:ilvl w:val="0"/>
          <w:numId w:val="50"/>
        </w:numPr>
      </w:pPr>
      <w:r>
        <w:t xml:space="preserve">Spolupráce </w:t>
      </w:r>
      <w:r w:rsidR="0041111A">
        <w:t>na tvorbě</w:t>
      </w:r>
      <w:r w:rsidR="00F77C54">
        <w:t xml:space="preserve"> prezentace</w:t>
      </w:r>
      <w:r w:rsidR="0041111A">
        <w:t xml:space="preserve"> v reálném čas</w:t>
      </w:r>
      <w:r w:rsidR="002904D2">
        <w:t>e</w:t>
      </w:r>
      <w:r w:rsidR="0041111A">
        <w:t xml:space="preserve"> je v bezplatné verzi omezena</w:t>
      </w:r>
      <w:r w:rsidR="00F77C54">
        <w:t xml:space="preserve"> na určitý počet osob.</w:t>
      </w:r>
      <w:r w:rsidR="007B32C9">
        <w:t xml:space="preserve"> (</w:t>
      </w:r>
      <w:r w:rsidR="007B32C9" w:rsidRPr="00047B58">
        <w:t>DATANUMEN</w:t>
      </w:r>
      <w:r w:rsidR="007B32C9">
        <w:t>, 2024)</w:t>
      </w:r>
    </w:p>
    <w:p w14:paraId="0B6D0171" w14:textId="778A9F9A" w:rsidR="003C46FC" w:rsidRDefault="003C6A7A" w:rsidP="002A3E3E">
      <w:pPr>
        <w:pStyle w:val="Nadpis2"/>
      </w:pPr>
      <w:bookmarkStart w:id="13" w:name="_Toc185912218"/>
      <w:proofErr w:type="spellStart"/>
      <w:r>
        <w:t>Keynote</w:t>
      </w:r>
      <w:bookmarkEnd w:id="13"/>
      <w:proofErr w:type="spellEnd"/>
    </w:p>
    <w:p w14:paraId="23C4BC8F" w14:textId="4504FD29" w:rsidR="003C6A7A" w:rsidRDefault="003C6A7A" w:rsidP="003C6A7A">
      <w:r>
        <w:t xml:space="preserve">Prezentační software od firmy Apple, omezen pouze na systémy od </w:t>
      </w:r>
      <w:proofErr w:type="spellStart"/>
      <w:r>
        <w:t>applu</w:t>
      </w:r>
      <w:proofErr w:type="spellEnd"/>
      <w:r>
        <w:t>.</w:t>
      </w:r>
    </w:p>
    <w:p w14:paraId="6C84D9A4" w14:textId="56192D1E" w:rsidR="003C6A7A" w:rsidRPr="003C6A7A" w:rsidRDefault="003C6A7A" w:rsidP="003C6A7A">
      <w:proofErr w:type="spellStart"/>
      <w:r>
        <w:t>Keynote</w:t>
      </w:r>
      <w:proofErr w:type="spellEnd"/>
      <w:r>
        <w:t xml:space="preserve"> umožňuje vytvářet prezentace o stejné kvalitě jako PowerPoint.</w:t>
      </w:r>
      <w:r w:rsidR="002904D2">
        <w:t xml:space="preserve"> Výhody:</w:t>
      </w:r>
    </w:p>
    <w:p w14:paraId="20AC621C" w14:textId="479DC1BB" w:rsidR="003C6A7A" w:rsidRDefault="003C6A7A" w:rsidP="003C6A7A">
      <w:pPr>
        <w:pStyle w:val="Odstavecseseznamem"/>
        <w:numPr>
          <w:ilvl w:val="0"/>
          <w:numId w:val="51"/>
        </w:numPr>
      </w:pPr>
      <w:r>
        <w:t>Spolupráce v reálném čase je podporována.</w:t>
      </w:r>
    </w:p>
    <w:p w14:paraId="7588838F" w14:textId="5F90D1C5" w:rsidR="003C6A7A" w:rsidRDefault="003C6A7A" w:rsidP="003C6A7A">
      <w:pPr>
        <w:pStyle w:val="Odstavecseseznamem"/>
        <w:numPr>
          <w:ilvl w:val="0"/>
          <w:numId w:val="51"/>
        </w:numPr>
      </w:pPr>
      <w:r>
        <w:t>Intuitivní rozhraní</w:t>
      </w:r>
    </w:p>
    <w:p w14:paraId="3BAAF0B3" w14:textId="7469BF18" w:rsidR="003C6A7A" w:rsidRDefault="00F77C54" w:rsidP="003C6A7A">
      <w:pPr>
        <w:pStyle w:val="Odstavecseseznamem"/>
        <w:numPr>
          <w:ilvl w:val="0"/>
          <w:numId w:val="51"/>
        </w:numPr>
      </w:pPr>
      <w:r>
        <w:t xml:space="preserve">Kompatibilní s dalšími </w:t>
      </w:r>
      <w:r w:rsidR="003C6A7A">
        <w:t>produkt</w:t>
      </w:r>
      <w:r>
        <w:t>y</w:t>
      </w:r>
      <w:r w:rsidR="003C6A7A">
        <w:t xml:space="preserve"> od </w:t>
      </w:r>
      <w:proofErr w:type="spellStart"/>
      <w:r w:rsidR="003C6A7A">
        <w:t>Applu</w:t>
      </w:r>
      <w:proofErr w:type="spellEnd"/>
    </w:p>
    <w:p w14:paraId="1AC19E16" w14:textId="2D11513E" w:rsidR="003C6A7A" w:rsidRDefault="003C6A7A" w:rsidP="003C6A7A">
      <w:proofErr w:type="spellStart"/>
      <w:r>
        <w:t>Keynote</w:t>
      </w:r>
      <w:proofErr w:type="spellEnd"/>
      <w:r>
        <w:t xml:space="preserve"> je k </w:t>
      </w:r>
      <w:proofErr w:type="spellStart"/>
      <w:r>
        <w:t>dispozi</w:t>
      </w:r>
      <w:proofErr w:type="spellEnd"/>
      <w:r>
        <w:t xml:space="preserve"> pouze na zařízeních od firmy Apple, proto je problém při potřebné spolupráci z jiných zařízeních.</w:t>
      </w:r>
      <w:r w:rsidR="002904D2">
        <w:t xml:space="preserve"> Nevýhody:</w:t>
      </w:r>
    </w:p>
    <w:p w14:paraId="1C23A5B8" w14:textId="5FB06A3F" w:rsidR="00F26E34" w:rsidRDefault="00F26E34" w:rsidP="00F26E34">
      <w:pPr>
        <w:pStyle w:val="Odstavecseseznamem"/>
        <w:numPr>
          <w:ilvl w:val="0"/>
          <w:numId w:val="53"/>
        </w:numPr>
      </w:pPr>
      <w:r>
        <w:t xml:space="preserve">Pouze </w:t>
      </w:r>
      <w:proofErr w:type="spellStart"/>
      <w:r>
        <w:t>Appple</w:t>
      </w:r>
      <w:proofErr w:type="spellEnd"/>
      <w:r>
        <w:t xml:space="preserve"> zařízení</w:t>
      </w:r>
    </w:p>
    <w:p w14:paraId="626C4279" w14:textId="16BBA76F" w:rsidR="00F26E34" w:rsidRDefault="00F26E34" w:rsidP="002904D2">
      <w:pPr>
        <w:pStyle w:val="Odstavecseseznamem"/>
        <w:numPr>
          <w:ilvl w:val="0"/>
          <w:numId w:val="52"/>
        </w:numPr>
        <w:ind w:left="714" w:hanging="357"/>
      </w:pPr>
      <w:r>
        <w:lastRenderedPageBreak/>
        <w:t xml:space="preserve">Složitost učení </w:t>
      </w:r>
      <w:r w:rsidR="00F77C54">
        <w:t>je vyšší</w:t>
      </w:r>
      <w:r>
        <w:t>. Při znalostech PowerPointu bude potřeba se přeučit novým způsobům.</w:t>
      </w:r>
      <w:r w:rsidR="007B32C9">
        <w:t xml:space="preserve"> (</w:t>
      </w:r>
      <w:r w:rsidR="007B32C9" w:rsidRPr="00047B58">
        <w:t>DATANUMEN</w:t>
      </w:r>
      <w:r w:rsidR="007B32C9">
        <w:t>, 2024)</w:t>
      </w:r>
    </w:p>
    <w:p w14:paraId="62B9A3FC" w14:textId="2F353E63" w:rsidR="00F26E34" w:rsidRDefault="002904D2" w:rsidP="002A3E3E">
      <w:pPr>
        <w:pStyle w:val="Nadpis2"/>
      </w:pPr>
      <w:r>
        <w:t xml:space="preserve"> </w:t>
      </w:r>
      <w:bookmarkStart w:id="14" w:name="_Toc185912219"/>
      <w:r w:rsidR="00F26E34">
        <w:t>Haiku paluba</w:t>
      </w:r>
      <w:bookmarkEnd w:id="14"/>
    </w:p>
    <w:p w14:paraId="5AD93D29" w14:textId="28815DD7" w:rsidR="00F26E34" w:rsidRDefault="00F26E34" w:rsidP="00F26E34">
      <w:r>
        <w:t xml:space="preserve">Software zaměřený na jednoduchost tvorby. </w:t>
      </w:r>
      <w:r w:rsidR="00F77C54">
        <w:t xml:space="preserve">Velká podpora </w:t>
      </w:r>
      <w:r>
        <w:t>použ</w:t>
      </w:r>
      <w:r w:rsidR="00F77C54">
        <w:t>ívání</w:t>
      </w:r>
      <w:r>
        <w:t xml:space="preserve"> na mobilních zařízeních, funguje na všech platformách.</w:t>
      </w:r>
    </w:p>
    <w:p w14:paraId="5AFA91CB" w14:textId="69048604" w:rsidR="00F26E34" w:rsidRDefault="00F26E34" w:rsidP="00F26E34">
      <w:r>
        <w:t xml:space="preserve">Jednoduchost je hlavní výhodou softwaru. </w:t>
      </w:r>
      <w:r w:rsidR="00E938BF">
        <w:t>Software umožňuje tvorbu přes webový prohlížeč.</w:t>
      </w:r>
      <w:r w:rsidR="002904D2">
        <w:t xml:space="preserve"> Výhody:</w:t>
      </w:r>
    </w:p>
    <w:p w14:paraId="3F3A777D" w14:textId="0A8CAA0D" w:rsidR="00F26E34" w:rsidRDefault="00F26E34" w:rsidP="00F26E34">
      <w:pPr>
        <w:pStyle w:val="Odstavecseseznamem"/>
        <w:numPr>
          <w:ilvl w:val="0"/>
          <w:numId w:val="52"/>
        </w:numPr>
      </w:pPr>
      <w:r>
        <w:t>Software podporuje jednoduchost a sdělování informací s méně textem.</w:t>
      </w:r>
    </w:p>
    <w:p w14:paraId="150C720C" w14:textId="46977651" w:rsidR="00F26E34" w:rsidRDefault="00F26E34" w:rsidP="00F26E34">
      <w:pPr>
        <w:pStyle w:val="Odstavecseseznamem"/>
        <w:numPr>
          <w:ilvl w:val="0"/>
          <w:numId w:val="52"/>
        </w:numPr>
      </w:pPr>
      <w:r>
        <w:t>Cloud je podporovaný.</w:t>
      </w:r>
    </w:p>
    <w:p w14:paraId="72C8259B" w14:textId="56095BB7" w:rsidR="00F26E34" w:rsidRDefault="00F26E34" w:rsidP="00F26E34">
      <w:pPr>
        <w:pStyle w:val="Odstavecseseznamem"/>
        <w:numPr>
          <w:ilvl w:val="0"/>
          <w:numId w:val="52"/>
        </w:numPr>
      </w:pPr>
      <w:r>
        <w:t>Úpravy je možné provádět na jakémkoliv zařízení s webovým prohlížečem</w:t>
      </w:r>
    </w:p>
    <w:p w14:paraId="0BC43656" w14:textId="1FE3DF53" w:rsidR="00E938BF" w:rsidRDefault="00E938BF" w:rsidP="00E938BF">
      <w:r>
        <w:t>Formátování je omezeno a není možné pracovat bez připojení k internetu.</w:t>
      </w:r>
      <w:r w:rsidR="002904D2">
        <w:t xml:space="preserve"> Nevýhody:</w:t>
      </w:r>
    </w:p>
    <w:p w14:paraId="651B9F43" w14:textId="30C2E566" w:rsidR="00E938BF" w:rsidRDefault="00E938BF" w:rsidP="00E938BF">
      <w:pPr>
        <w:pStyle w:val="Odstavecseseznamem"/>
        <w:numPr>
          <w:ilvl w:val="0"/>
          <w:numId w:val="54"/>
        </w:numPr>
      </w:pPr>
      <w:r>
        <w:t>Formátování omezeno</w:t>
      </w:r>
    </w:p>
    <w:p w14:paraId="7E614A08" w14:textId="76D9D1BB" w:rsidR="00260BD8" w:rsidRPr="003F0F05" w:rsidRDefault="00E938BF" w:rsidP="0067750C">
      <w:pPr>
        <w:pStyle w:val="Odstavecseseznamem"/>
        <w:numPr>
          <w:ilvl w:val="0"/>
          <w:numId w:val="54"/>
        </w:numPr>
        <w:spacing w:after="160" w:line="259" w:lineRule="auto"/>
        <w:ind w:left="714" w:hanging="357"/>
        <w:jc w:val="left"/>
      </w:pPr>
      <w:r>
        <w:t>Off</w:t>
      </w:r>
      <w:r w:rsidR="00F77C54">
        <w:t>-</w:t>
      </w:r>
      <w:r>
        <w:t>line režim není.</w:t>
      </w:r>
      <w:r w:rsidR="007B32C9">
        <w:t xml:space="preserve"> (</w:t>
      </w:r>
      <w:r w:rsidR="007B32C9" w:rsidRPr="00047B58">
        <w:t>DATANUMEN</w:t>
      </w:r>
      <w:r w:rsidR="007B32C9">
        <w:t>, 2024)</w:t>
      </w:r>
    </w:p>
    <w:p w14:paraId="6ED3EDDA" w14:textId="02DFE6E1" w:rsidR="003F51A6" w:rsidRPr="003F51A6" w:rsidRDefault="003B2E7B" w:rsidP="006A4A9F">
      <w:pPr>
        <w:pStyle w:val="Titulek"/>
      </w:pPr>
      <w:r>
        <w:t xml:space="preserve">Tab.2. </w:t>
      </w:r>
      <w:r w:rsidR="006A4A9F">
        <w:t xml:space="preserve">Tabulka </w:t>
      </w:r>
      <w:r w:rsidR="00022476">
        <w:t>porovnání softwarů</w:t>
      </w:r>
    </w:p>
    <w:tbl>
      <w:tblPr>
        <w:tblStyle w:val="Mkatabulky"/>
        <w:tblW w:w="9067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3"/>
        <w:gridCol w:w="2551"/>
        <w:gridCol w:w="1843"/>
        <w:gridCol w:w="1418"/>
        <w:gridCol w:w="1842"/>
      </w:tblGrid>
      <w:tr w:rsidR="001270EE" w14:paraId="2CC2E744" w14:textId="6B962CEB" w:rsidTr="00A45C3D">
        <w:trPr>
          <w:trHeight w:val="732"/>
        </w:trPr>
        <w:tc>
          <w:tcPr>
            <w:tcW w:w="1413" w:type="dxa"/>
            <w:vAlign w:val="center"/>
          </w:tcPr>
          <w:p w14:paraId="04C62E00" w14:textId="153C3D27" w:rsidR="001270EE" w:rsidRPr="008231E6" w:rsidRDefault="001270EE" w:rsidP="001270EE">
            <w:pPr>
              <w:pStyle w:val="Tabulka"/>
              <w:jc w:val="center"/>
              <w:rPr>
                <w:b/>
                <w:bCs/>
              </w:rPr>
            </w:pPr>
            <w:r w:rsidRPr="008231E6">
              <w:rPr>
                <w:b/>
                <w:bCs/>
              </w:rPr>
              <w:t>Název softwaru</w:t>
            </w:r>
          </w:p>
        </w:tc>
        <w:tc>
          <w:tcPr>
            <w:tcW w:w="2551" w:type="dxa"/>
            <w:vAlign w:val="center"/>
          </w:tcPr>
          <w:p w14:paraId="41DF6AD3" w14:textId="75908598" w:rsidR="001270EE" w:rsidRPr="008231E6" w:rsidRDefault="001270EE" w:rsidP="001270EE">
            <w:pPr>
              <w:pStyle w:val="Tabulka"/>
              <w:jc w:val="center"/>
              <w:rPr>
                <w:b/>
                <w:bCs/>
              </w:rPr>
            </w:pPr>
            <w:r w:rsidRPr="008231E6">
              <w:rPr>
                <w:b/>
                <w:bCs/>
              </w:rPr>
              <w:t>Charakteristické funkce</w:t>
            </w:r>
          </w:p>
        </w:tc>
        <w:tc>
          <w:tcPr>
            <w:tcW w:w="1843" w:type="dxa"/>
            <w:vAlign w:val="center"/>
          </w:tcPr>
          <w:p w14:paraId="293A5F68" w14:textId="3226338E" w:rsidR="001270EE" w:rsidRPr="008231E6" w:rsidRDefault="00A45C3D" w:rsidP="00B97250">
            <w:pPr>
              <w:pStyle w:val="Tabulk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Vhodné</w:t>
            </w:r>
            <w:r w:rsidR="000A4E01">
              <w:rPr>
                <w:b/>
                <w:bCs/>
              </w:rPr>
              <w:t xml:space="preserve"> pro</w:t>
            </w:r>
          </w:p>
        </w:tc>
        <w:tc>
          <w:tcPr>
            <w:tcW w:w="1418" w:type="dxa"/>
            <w:vAlign w:val="center"/>
          </w:tcPr>
          <w:p w14:paraId="4C8A758D" w14:textId="513A911F" w:rsidR="001270EE" w:rsidRPr="008231E6" w:rsidRDefault="001270EE" w:rsidP="001270EE">
            <w:pPr>
              <w:pStyle w:val="Tabulk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Obtížnost pro </w:t>
            </w:r>
            <w:r w:rsidR="00504F1D">
              <w:rPr>
                <w:b/>
                <w:bCs/>
              </w:rPr>
              <w:t>ovládání</w:t>
            </w:r>
          </w:p>
        </w:tc>
        <w:tc>
          <w:tcPr>
            <w:tcW w:w="1842" w:type="dxa"/>
            <w:vAlign w:val="center"/>
          </w:tcPr>
          <w:p w14:paraId="7B462123" w14:textId="3FBCE42D" w:rsidR="001270EE" w:rsidRPr="008231E6" w:rsidRDefault="001270EE" w:rsidP="001270EE">
            <w:pPr>
              <w:pStyle w:val="Tabulka"/>
              <w:jc w:val="center"/>
              <w:rPr>
                <w:b/>
                <w:bCs/>
              </w:rPr>
            </w:pPr>
            <w:r w:rsidRPr="008231E6">
              <w:rPr>
                <w:b/>
                <w:bCs/>
              </w:rPr>
              <w:t>Cenová dostupnost</w:t>
            </w:r>
          </w:p>
        </w:tc>
      </w:tr>
      <w:tr w:rsidR="001270EE" w14:paraId="7BB8F7C2" w14:textId="4C723FF6" w:rsidTr="00A45C3D">
        <w:trPr>
          <w:trHeight w:val="732"/>
        </w:trPr>
        <w:tc>
          <w:tcPr>
            <w:tcW w:w="1413" w:type="dxa"/>
            <w:vAlign w:val="center"/>
          </w:tcPr>
          <w:p w14:paraId="4C2EF7F0" w14:textId="7EF87877" w:rsidR="001270EE" w:rsidRDefault="001270EE" w:rsidP="001270EE">
            <w:pPr>
              <w:pStyle w:val="Tabulka"/>
            </w:pPr>
            <w:r>
              <w:t>PowerPoint</w:t>
            </w:r>
          </w:p>
        </w:tc>
        <w:tc>
          <w:tcPr>
            <w:tcW w:w="2551" w:type="dxa"/>
            <w:vAlign w:val="center"/>
          </w:tcPr>
          <w:p w14:paraId="40EAA308" w14:textId="7AA7D071" w:rsidR="001270EE" w:rsidRDefault="001270EE" w:rsidP="001270EE">
            <w:pPr>
              <w:pStyle w:val="Tabulka"/>
            </w:pPr>
            <w:r>
              <w:t>Detailní úpravy, propojen s produkty Microsoft</w:t>
            </w:r>
          </w:p>
        </w:tc>
        <w:tc>
          <w:tcPr>
            <w:tcW w:w="1843" w:type="dxa"/>
            <w:vAlign w:val="center"/>
          </w:tcPr>
          <w:p w14:paraId="73018422" w14:textId="6564B846" w:rsidR="001270EE" w:rsidRDefault="000A4E01" w:rsidP="00B97250">
            <w:pPr>
              <w:pStyle w:val="Tabulka"/>
              <w:jc w:val="center"/>
            </w:pPr>
            <w:r>
              <w:t>Práce s daty z MS Office 365</w:t>
            </w:r>
          </w:p>
        </w:tc>
        <w:tc>
          <w:tcPr>
            <w:tcW w:w="1418" w:type="dxa"/>
            <w:vAlign w:val="center"/>
          </w:tcPr>
          <w:p w14:paraId="2094A2E5" w14:textId="7AA74197" w:rsidR="001270EE" w:rsidRDefault="001270EE" w:rsidP="00B97250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1842" w:type="dxa"/>
            <w:vAlign w:val="center"/>
          </w:tcPr>
          <w:p w14:paraId="560CB122" w14:textId="76CC8EF1" w:rsidR="001270EE" w:rsidRDefault="001270EE" w:rsidP="001270EE">
            <w:pPr>
              <w:pStyle w:val="Tabulka"/>
            </w:pPr>
            <w:r>
              <w:t>Placené/zdarma pouze omezená verze</w:t>
            </w:r>
          </w:p>
        </w:tc>
      </w:tr>
      <w:tr w:rsidR="001270EE" w14:paraId="57A27A3C" w14:textId="3FF44D5A" w:rsidTr="00A45C3D">
        <w:trPr>
          <w:trHeight w:val="732"/>
        </w:trPr>
        <w:tc>
          <w:tcPr>
            <w:tcW w:w="1413" w:type="dxa"/>
            <w:vAlign w:val="center"/>
          </w:tcPr>
          <w:p w14:paraId="0205D45A" w14:textId="307B8373" w:rsidR="001270EE" w:rsidRDefault="001270EE" w:rsidP="001270EE">
            <w:pPr>
              <w:pStyle w:val="Tabulka"/>
            </w:pPr>
            <w:r>
              <w:t>Google prezentace</w:t>
            </w:r>
          </w:p>
        </w:tc>
        <w:tc>
          <w:tcPr>
            <w:tcW w:w="2551" w:type="dxa"/>
            <w:vAlign w:val="center"/>
          </w:tcPr>
          <w:p w14:paraId="34B03260" w14:textId="651B8626" w:rsidR="001270EE" w:rsidRDefault="001270EE" w:rsidP="001270EE">
            <w:pPr>
              <w:pStyle w:val="Tabulka"/>
            </w:pPr>
            <w:r>
              <w:t>Méně detailní úpravy, závislost na internetovém připojení</w:t>
            </w:r>
          </w:p>
        </w:tc>
        <w:tc>
          <w:tcPr>
            <w:tcW w:w="1843" w:type="dxa"/>
            <w:vAlign w:val="center"/>
          </w:tcPr>
          <w:p w14:paraId="4FEAB80A" w14:textId="7413F502" w:rsidR="001270EE" w:rsidRDefault="00022476" w:rsidP="00B97250">
            <w:pPr>
              <w:pStyle w:val="Tabulka"/>
              <w:jc w:val="center"/>
            </w:pPr>
            <w:r>
              <w:t xml:space="preserve"> </w:t>
            </w:r>
            <w:r w:rsidR="000A4E01">
              <w:t xml:space="preserve">Práce s daty z Google </w:t>
            </w:r>
            <w:proofErr w:type="spellStart"/>
            <w:r w:rsidR="000A4E01">
              <w:t>Workspace</w:t>
            </w:r>
            <w:proofErr w:type="spellEnd"/>
          </w:p>
        </w:tc>
        <w:tc>
          <w:tcPr>
            <w:tcW w:w="1418" w:type="dxa"/>
            <w:vAlign w:val="center"/>
          </w:tcPr>
          <w:p w14:paraId="296CDAC1" w14:textId="7D8C373C" w:rsidR="001270EE" w:rsidRDefault="001270EE" w:rsidP="00B97250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1842" w:type="dxa"/>
            <w:vAlign w:val="center"/>
          </w:tcPr>
          <w:p w14:paraId="1A485408" w14:textId="013A020A" w:rsidR="001270EE" w:rsidRDefault="001270EE" w:rsidP="001270EE">
            <w:pPr>
              <w:pStyle w:val="Tabulka"/>
            </w:pPr>
            <w:r>
              <w:t>Plně zdarma</w:t>
            </w:r>
          </w:p>
        </w:tc>
      </w:tr>
      <w:tr w:rsidR="001270EE" w14:paraId="0753D556" w14:textId="63CC84AE" w:rsidTr="00A45C3D">
        <w:trPr>
          <w:trHeight w:val="733"/>
        </w:trPr>
        <w:tc>
          <w:tcPr>
            <w:tcW w:w="1413" w:type="dxa"/>
            <w:vAlign w:val="center"/>
          </w:tcPr>
          <w:p w14:paraId="0C37AF07" w14:textId="5A287C82" w:rsidR="001270EE" w:rsidRDefault="001270EE" w:rsidP="001270EE">
            <w:pPr>
              <w:pStyle w:val="Tabulka"/>
            </w:pPr>
            <w:proofErr w:type="spellStart"/>
            <w:r>
              <w:t>Prezi</w:t>
            </w:r>
            <w:proofErr w:type="spellEnd"/>
            <w:r>
              <w:t xml:space="preserve"> </w:t>
            </w:r>
          </w:p>
        </w:tc>
        <w:tc>
          <w:tcPr>
            <w:tcW w:w="2551" w:type="dxa"/>
            <w:vAlign w:val="center"/>
          </w:tcPr>
          <w:p w14:paraId="4F4253FE" w14:textId="5E3D7765" w:rsidR="001270EE" w:rsidRDefault="001270EE" w:rsidP="001270EE">
            <w:pPr>
              <w:pStyle w:val="Tabulka"/>
            </w:pPr>
            <w:r>
              <w:t xml:space="preserve">Speciální funkce </w:t>
            </w:r>
            <w:proofErr w:type="spellStart"/>
            <w:r>
              <w:t>zoomování</w:t>
            </w:r>
            <w:proofErr w:type="spellEnd"/>
            <w:r>
              <w:t>, prezentace na jednom snímku</w:t>
            </w:r>
          </w:p>
        </w:tc>
        <w:tc>
          <w:tcPr>
            <w:tcW w:w="1843" w:type="dxa"/>
            <w:vAlign w:val="center"/>
          </w:tcPr>
          <w:p w14:paraId="547F111D" w14:textId="24AE76F1" w:rsidR="001270EE" w:rsidRDefault="000A4E01" w:rsidP="00B97250">
            <w:pPr>
              <w:pStyle w:val="Tabulka"/>
              <w:jc w:val="center"/>
            </w:pPr>
            <w:r>
              <w:t>Tvorba nelineárních prezentací</w:t>
            </w:r>
          </w:p>
        </w:tc>
        <w:tc>
          <w:tcPr>
            <w:tcW w:w="1418" w:type="dxa"/>
            <w:vAlign w:val="center"/>
          </w:tcPr>
          <w:p w14:paraId="31E91826" w14:textId="073002E5" w:rsidR="001270EE" w:rsidRDefault="001270EE" w:rsidP="00B97250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1842" w:type="dxa"/>
            <w:vAlign w:val="center"/>
          </w:tcPr>
          <w:p w14:paraId="380AF5E1" w14:textId="5010DC87" w:rsidR="001270EE" w:rsidRDefault="001270EE" w:rsidP="001270EE">
            <w:pPr>
              <w:pStyle w:val="Tabulka"/>
            </w:pPr>
            <w:r>
              <w:t xml:space="preserve">Zdarma / placená </w:t>
            </w:r>
            <w:proofErr w:type="spellStart"/>
            <w:r>
              <w:t>premium</w:t>
            </w:r>
            <w:proofErr w:type="spellEnd"/>
            <w:r>
              <w:t xml:space="preserve"> verze</w:t>
            </w:r>
          </w:p>
        </w:tc>
      </w:tr>
      <w:tr w:rsidR="001270EE" w14:paraId="025DDC23" w14:textId="17879D72" w:rsidTr="00A45C3D">
        <w:trPr>
          <w:trHeight w:val="732"/>
        </w:trPr>
        <w:tc>
          <w:tcPr>
            <w:tcW w:w="1413" w:type="dxa"/>
            <w:vAlign w:val="center"/>
          </w:tcPr>
          <w:p w14:paraId="0F38231F" w14:textId="3FC16282" w:rsidR="001270EE" w:rsidRDefault="001270EE" w:rsidP="001270EE">
            <w:pPr>
              <w:pStyle w:val="Tabulka"/>
            </w:pPr>
            <w:proofErr w:type="spellStart"/>
            <w:r w:rsidRPr="00544BF8">
              <w:t>Canva</w:t>
            </w:r>
            <w:proofErr w:type="spellEnd"/>
            <w:r w:rsidRPr="00544BF8">
              <w:t xml:space="preserve"> </w:t>
            </w:r>
            <w:proofErr w:type="spellStart"/>
            <w:r w:rsidRPr="00544BF8">
              <w:t>Presentations</w:t>
            </w:r>
            <w:proofErr w:type="spellEnd"/>
          </w:p>
        </w:tc>
        <w:tc>
          <w:tcPr>
            <w:tcW w:w="2551" w:type="dxa"/>
            <w:vAlign w:val="center"/>
          </w:tcPr>
          <w:p w14:paraId="77A80F23" w14:textId="78ECDDAE" w:rsidR="001270EE" w:rsidRDefault="001270EE" w:rsidP="001270EE">
            <w:pPr>
              <w:pStyle w:val="Tabulka"/>
            </w:pPr>
            <w:r>
              <w:t>Jednoduší používání, profesionální automatické návrhy</w:t>
            </w:r>
          </w:p>
        </w:tc>
        <w:tc>
          <w:tcPr>
            <w:tcW w:w="1843" w:type="dxa"/>
            <w:vAlign w:val="center"/>
          </w:tcPr>
          <w:p w14:paraId="57F9F1F2" w14:textId="3CE437FA" w:rsidR="001270EE" w:rsidRDefault="0085780D" w:rsidP="00022476">
            <w:pPr>
              <w:pStyle w:val="Tabulka"/>
              <w:jc w:val="center"/>
            </w:pPr>
            <w:r>
              <w:t>Jednodušší tvorba grafické části prezentace</w:t>
            </w:r>
          </w:p>
        </w:tc>
        <w:tc>
          <w:tcPr>
            <w:tcW w:w="1418" w:type="dxa"/>
            <w:vAlign w:val="center"/>
          </w:tcPr>
          <w:p w14:paraId="5E71176F" w14:textId="57EBB5AD" w:rsidR="001270EE" w:rsidRDefault="001270EE" w:rsidP="00B97250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1842" w:type="dxa"/>
            <w:vAlign w:val="center"/>
          </w:tcPr>
          <w:p w14:paraId="48AFD6AF" w14:textId="56503794" w:rsidR="001270EE" w:rsidRDefault="001270EE" w:rsidP="001270EE">
            <w:pPr>
              <w:pStyle w:val="Tabulka"/>
            </w:pPr>
            <w:r>
              <w:t>Zdarma / Pokročilejší funkce placené</w:t>
            </w:r>
          </w:p>
        </w:tc>
      </w:tr>
      <w:tr w:rsidR="001270EE" w14:paraId="3A7BA9E8" w14:textId="1CCBE13A" w:rsidTr="00A45C3D">
        <w:trPr>
          <w:trHeight w:val="732"/>
        </w:trPr>
        <w:tc>
          <w:tcPr>
            <w:tcW w:w="1413" w:type="dxa"/>
            <w:vAlign w:val="center"/>
          </w:tcPr>
          <w:p w14:paraId="3CA0AC7C" w14:textId="6E745F75" w:rsidR="001270EE" w:rsidRDefault="001270EE" w:rsidP="001270EE">
            <w:pPr>
              <w:pStyle w:val="Tabulka"/>
            </w:pPr>
            <w:r>
              <w:t>Visme</w:t>
            </w:r>
          </w:p>
        </w:tc>
        <w:tc>
          <w:tcPr>
            <w:tcW w:w="2551" w:type="dxa"/>
            <w:vAlign w:val="center"/>
          </w:tcPr>
          <w:p w14:paraId="7B05F30D" w14:textId="2CFE58DB" w:rsidR="001270EE" w:rsidRDefault="001270EE" w:rsidP="001270EE">
            <w:pPr>
              <w:pStyle w:val="Tabulka"/>
            </w:pPr>
            <w:r>
              <w:t xml:space="preserve">Profesionální úpravy, využití animací  </w:t>
            </w:r>
          </w:p>
        </w:tc>
        <w:tc>
          <w:tcPr>
            <w:tcW w:w="1843" w:type="dxa"/>
            <w:vAlign w:val="center"/>
          </w:tcPr>
          <w:p w14:paraId="6FB6E0DC" w14:textId="3A0D5549" w:rsidR="001270EE" w:rsidRDefault="000A4E01" w:rsidP="00B97250">
            <w:pPr>
              <w:pStyle w:val="Tabulka"/>
              <w:jc w:val="center"/>
            </w:pPr>
            <w:r>
              <w:t>Prezentace s animacemi</w:t>
            </w:r>
          </w:p>
        </w:tc>
        <w:tc>
          <w:tcPr>
            <w:tcW w:w="1418" w:type="dxa"/>
            <w:vAlign w:val="center"/>
          </w:tcPr>
          <w:p w14:paraId="2498052E" w14:textId="08A58751" w:rsidR="001270EE" w:rsidRDefault="001270EE" w:rsidP="00B97250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1842" w:type="dxa"/>
            <w:vAlign w:val="center"/>
          </w:tcPr>
          <w:p w14:paraId="548C25E4" w14:textId="339CE207" w:rsidR="001270EE" w:rsidRDefault="001270EE" w:rsidP="001270EE">
            <w:pPr>
              <w:pStyle w:val="Tabulka"/>
            </w:pPr>
            <w:r>
              <w:t>Placené/zdarma pouze omezená verze</w:t>
            </w:r>
          </w:p>
        </w:tc>
      </w:tr>
      <w:tr w:rsidR="001270EE" w14:paraId="7072AE29" w14:textId="1F968208" w:rsidTr="00A45C3D">
        <w:trPr>
          <w:trHeight w:val="732"/>
        </w:trPr>
        <w:tc>
          <w:tcPr>
            <w:tcW w:w="1413" w:type="dxa"/>
            <w:vAlign w:val="center"/>
          </w:tcPr>
          <w:p w14:paraId="433D7DDD" w14:textId="0B12C5F2" w:rsidR="001270EE" w:rsidRDefault="001270EE" w:rsidP="001270EE">
            <w:pPr>
              <w:pStyle w:val="Tabulka"/>
            </w:pPr>
            <w:r>
              <w:t xml:space="preserve">LibreOffice </w:t>
            </w:r>
            <w:proofErr w:type="spellStart"/>
            <w:r>
              <w:t>Impress</w:t>
            </w:r>
            <w:proofErr w:type="spellEnd"/>
          </w:p>
        </w:tc>
        <w:tc>
          <w:tcPr>
            <w:tcW w:w="2551" w:type="dxa"/>
            <w:vAlign w:val="center"/>
          </w:tcPr>
          <w:p w14:paraId="29126180" w14:textId="1136F915" w:rsidR="001270EE" w:rsidRDefault="00022476" w:rsidP="001270EE">
            <w:pPr>
              <w:pStyle w:val="Tabulka"/>
            </w:pPr>
            <w:r>
              <w:t>Práce s daty</w:t>
            </w:r>
            <w:r w:rsidR="001270EE">
              <w:t>, kompatibilní s Powerpointem</w:t>
            </w:r>
          </w:p>
        </w:tc>
        <w:tc>
          <w:tcPr>
            <w:tcW w:w="1843" w:type="dxa"/>
            <w:vAlign w:val="center"/>
          </w:tcPr>
          <w:p w14:paraId="2E72F2A7" w14:textId="3E683AEF" w:rsidR="001270EE" w:rsidRDefault="000A4E01" w:rsidP="00B97250">
            <w:pPr>
              <w:pStyle w:val="Tabulka"/>
              <w:jc w:val="center"/>
            </w:pPr>
            <w:r>
              <w:t>Práce s daty, kompatibilní s Powerpoint</w:t>
            </w:r>
            <w:r w:rsidR="00504F1D">
              <w:t>em</w:t>
            </w:r>
          </w:p>
        </w:tc>
        <w:tc>
          <w:tcPr>
            <w:tcW w:w="1418" w:type="dxa"/>
            <w:vAlign w:val="center"/>
          </w:tcPr>
          <w:p w14:paraId="0E2DACD3" w14:textId="5144DD41" w:rsidR="001270EE" w:rsidRDefault="001270EE" w:rsidP="00B97250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1842" w:type="dxa"/>
            <w:vAlign w:val="center"/>
          </w:tcPr>
          <w:p w14:paraId="6C073D74" w14:textId="770B78FE" w:rsidR="001270EE" w:rsidRDefault="001270EE" w:rsidP="001270EE">
            <w:pPr>
              <w:pStyle w:val="Tabulka"/>
            </w:pPr>
            <w:r>
              <w:t>Plně zdarma</w:t>
            </w:r>
          </w:p>
        </w:tc>
      </w:tr>
      <w:tr w:rsidR="001270EE" w14:paraId="669AAD9C" w14:textId="6CCD6F18" w:rsidTr="00A45C3D">
        <w:trPr>
          <w:trHeight w:val="733"/>
        </w:trPr>
        <w:tc>
          <w:tcPr>
            <w:tcW w:w="1413" w:type="dxa"/>
            <w:vAlign w:val="center"/>
          </w:tcPr>
          <w:p w14:paraId="7A904524" w14:textId="0304DEDA" w:rsidR="001270EE" w:rsidRDefault="001270EE" w:rsidP="001270EE">
            <w:pPr>
              <w:pStyle w:val="Tabulka"/>
            </w:pPr>
            <w:r>
              <w:t>beautiful.ai</w:t>
            </w:r>
          </w:p>
        </w:tc>
        <w:tc>
          <w:tcPr>
            <w:tcW w:w="2551" w:type="dxa"/>
            <w:vAlign w:val="center"/>
          </w:tcPr>
          <w:p w14:paraId="0BB965CD" w14:textId="48DA5941" w:rsidR="001270EE" w:rsidRDefault="001270EE" w:rsidP="001270EE">
            <w:pPr>
              <w:pStyle w:val="Tabulka"/>
            </w:pPr>
            <w:r>
              <w:t>Automatická tvorba designu pomocí AI</w:t>
            </w:r>
            <w:r w:rsidR="00504F1D">
              <w:t>, úpravy z části omezené na AI</w:t>
            </w:r>
          </w:p>
        </w:tc>
        <w:tc>
          <w:tcPr>
            <w:tcW w:w="1843" w:type="dxa"/>
            <w:vAlign w:val="center"/>
          </w:tcPr>
          <w:p w14:paraId="0FFA1088" w14:textId="584A88DC" w:rsidR="001270EE" w:rsidRDefault="000A4E01" w:rsidP="00B97250">
            <w:pPr>
              <w:pStyle w:val="Tabulka"/>
              <w:jc w:val="center"/>
            </w:pPr>
            <w:r>
              <w:t>Tvorba pomocí AI</w:t>
            </w:r>
          </w:p>
        </w:tc>
        <w:tc>
          <w:tcPr>
            <w:tcW w:w="1418" w:type="dxa"/>
            <w:vAlign w:val="center"/>
          </w:tcPr>
          <w:p w14:paraId="3E0CC431" w14:textId="59E8F49B" w:rsidR="001270EE" w:rsidRDefault="001270EE" w:rsidP="00B97250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1842" w:type="dxa"/>
            <w:vAlign w:val="center"/>
          </w:tcPr>
          <w:p w14:paraId="202BD18C" w14:textId="094BDA92" w:rsidR="001270EE" w:rsidRDefault="001270EE" w:rsidP="001270EE">
            <w:pPr>
              <w:pStyle w:val="Tabulka"/>
            </w:pPr>
            <w:r>
              <w:t>Placené</w:t>
            </w:r>
          </w:p>
        </w:tc>
      </w:tr>
      <w:tr w:rsidR="001270EE" w14:paraId="3AD75172" w14:textId="4C12BC01" w:rsidTr="00A45C3D">
        <w:trPr>
          <w:trHeight w:val="732"/>
        </w:trPr>
        <w:tc>
          <w:tcPr>
            <w:tcW w:w="1413" w:type="dxa"/>
            <w:vAlign w:val="center"/>
          </w:tcPr>
          <w:p w14:paraId="57033634" w14:textId="179288A6" w:rsidR="001270EE" w:rsidRDefault="001270EE" w:rsidP="001270EE">
            <w:pPr>
              <w:pStyle w:val="Tabulka"/>
            </w:pPr>
            <w:proofErr w:type="spellStart"/>
            <w:r>
              <w:t>Mentimetr</w:t>
            </w:r>
            <w:proofErr w:type="spellEnd"/>
          </w:p>
        </w:tc>
        <w:tc>
          <w:tcPr>
            <w:tcW w:w="2551" w:type="dxa"/>
            <w:vAlign w:val="center"/>
          </w:tcPr>
          <w:p w14:paraId="31433E63" w14:textId="528EFC27" w:rsidR="001270EE" w:rsidRDefault="001270EE" w:rsidP="001270EE">
            <w:pPr>
              <w:pStyle w:val="Tabulka"/>
            </w:pPr>
            <w:r>
              <w:t>Interakce s publikem, kvízy</w:t>
            </w:r>
          </w:p>
        </w:tc>
        <w:tc>
          <w:tcPr>
            <w:tcW w:w="1843" w:type="dxa"/>
            <w:vAlign w:val="center"/>
          </w:tcPr>
          <w:p w14:paraId="24F035A8" w14:textId="3F764DA6" w:rsidR="001270EE" w:rsidRDefault="00B97250" w:rsidP="00B97250">
            <w:pPr>
              <w:pStyle w:val="Tabulka"/>
              <w:jc w:val="center"/>
            </w:pPr>
            <w:r>
              <w:t>Interakce s publikem, kvízy</w:t>
            </w:r>
          </w:p>
        </w:tc>
        <w:tc>
          <w:tcPr>
            <w:tcW w:w="1418" w:type="dxa"/>
            <w:vAlign w:val="center"/>
          </w:tcPr>
          <w:p w14:paraId="52610BE7" w14:textId="58FCD106" w:rsidR="001270EE" w:rsidRDefault="001270EE" w:rsidP="00B97250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1842" w:type="dxa"/>
            <w:vAlign w:val="center"/>
          </w:tcPr>
          <w:p w14:paraId="05C34B88" w14:textId="0ACF6BA3" w:rsidR="001270EE" w:rsidRDefault="001270EE" w:rsidP="001270EE">
            <w:pPr>
              <w:pStyle w:val="Tabulka"/>
            </w:pPr>
            <w:r>
              <w:t>Zdarma / placená verze zvýší kapacitu spolupráce</w:t>
            </w:r>
          </w:p>
        </w:tc>
      </w:tr>
      <w:tr w:rsidR="001270EE" w14:paraId="6787CBC4" w14:textId="303559BA" w:rsidTr="00A45C3D">
        <w:trPr>
          <w:trHeight w:val="732"/>
        </w:trPr>
        <w:tc>
          <w:tcPr>
            <w:tcW w:w="1413" w:type="dxa"/>
            <w:vAlign w:val="center"/>
          </w:tcPr>
          <w:p w14:paraId="26A587F2" w14:textId="2C9E4B8C" w:rsidR="001270EE" w:rsidRDefault="001270EE" w:rsidP="001270EE">
            <w:pPr>
              <w:pStyle w:val="Tabulka"/>
            </w:pPr>
            <w:proofErr w:type="spellStart"/>
            <w:r>
              <w:t>Keynote</w:t>
            </w:r>
            <w:proofErr w:type="spellEnd"/>
          </w:p>
        </w:tc>
        <w:tc>
          <w:tcPr>
            <w:tcW w:w="2551" w:type="dxa"/>
            <w:vAlign w:val="center"/>
          </w:tcPr>
          <w:p w14:paraId="375D2648" w14:textId="723E16BE" w:rsidR="001270EE" w:rsidRDefault="00022476" w:rsidP="001270EE">
            <w:pPr>
              <w:pStyle w:val="Tabulka"/>
            </w:pPr>
            <w:r>
              <w:t>Umožňuje dostatečné úpravy</w:t>
            </w:r>
          </w:p>
        </w:tc>
        <w:tc>
          <w:tcPr>
            <w:tcW w:w="1843" w:type="dxa"/>
            <w:vAlign w:val="center"/>
          </w:tcPr>
          <w:p w14:paraId="664D3969" w14:textId="417E836A" w:rsidR="001270EE" w:rsidRDefault="0085780D" w:rsidP="0085780D">
            <w:pPr>
              <w:pStyle w:val="Tabulka"/>
              <w:jc w:val="center"/>
            </w:pPr>
            <w:r>
              <w:t>Jednodušší vizuálně přívětivá tvorba</w:t>
            </w:r>
          </w:p>
        </w:tc>
        <w:tc>
          <w:tcPr>
            <w:tcW w:w="1418" w:type="dxa"/>
            <w:vAlign w:val="center"/>
          </w:tcPr>
          <w:p w14:paraId="11A76807" w14:textId="75EBB08A" w:rsidR="001270EE" w:rsidRDefault="001270EE" w:rsidP="00B97250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1842" w:type="dxa"/>
            <w:vAlign w:val="center"/>
          </w:tcPr>
          <w:p w14:paraId="09C00CB1" w14:textId="701285E4" w:rsidR="001270EE" w:rsidRDefault="001270EE" w:rsidP="001270EE">
            <w:pPr>
              <w:pStyle w:val="Tabulka"/>
            </w:pPr>
            <w:r>
              <w:t>Placené / Zdarma pro Apple software</w:t>
            </w:r>
          </w:p>
        </w:tc>
      </w:tr>
      <w:tr w:rsidR="001270EE" w14:paraId="65A8A540" w14:textId="27B386CB" w:rsidTr="00A45C3D">
        <w:trPr>
          <w:trHeight w:val="733"/>
        </w:trPr>
        <w:tc>
          <w:tcPr>
            <w:tcW w:w="1413" w:type="dxa"/>
            <w:vAlign w:val="center"/>
          </w:tcPr>
          <w:p w14:paraId="4C8B1E93" w14:textId="62C026C3" w:rsidR="001270EE" w:rsidRDefault="001270EE" w:rsidP="001270EE">
            <w:pPr>
              <w:pStyle w:val="Tabulka"/>
            </w:pPr>
            <w:r>
              <w:lastRenderedPageBreak/>
              <w:t xml:space="preserve">Haiku </w:t>
            </w:r>
            <w:proofErr w:type="spellStart"/>
            <w:r w:rsidR="00504F1D">
              <w:t>Deck</w:t>
            </w:r>
            <w:proofErr w:type="spellEnd"/>
          </w:p>
        </w:tc>
        <w:tc>
          <w:tcPr>
            <w:tcW w:w="2551" w:type="dxa"/>
            <w:vAlign w:val="center"/>
          </w:tcPr>
          <w:p w14:paraId="1020D5C8" w14:textId="04A79B52" w:rsidR="001270EE" w:rsidRDefault="001270EE" w:rsidP="001270EE">
            <w:pPr>
              <w:pStyle w:val="Tabulka"/>
            </w:pPr>
            <w:r>
              <w:t>Stručnost, jednoduchost</w:t>
            </w:r>
            <w:r w:rsidR="00022476">
              <w:t>, omezen o některé funkce</w:t>
            </w:r>
          </w:p>
        </w:tc>
        <w:tc>
          <w:tcPr>
            <w:tcW w:w="1843" w:type="dxa"/>
            <w:vAlign w:val="center"/>
          </w:tcPr>
          <w:p w14:paraId="3B1FF821" w14:textId="68B8EAB2" w:rsidR="001270EE" w:rsidRDefault="00022476" w:rsidP="00B97250">
            <w:pPr>
              <w:pStyle w:val="Tabulka"/>
              <w:jc w:val="center"/>
            </w:pPr>
            <w:r>
              <w:t>Jednoduché ovládání</w:t>
            </w:r>
          </w:p>
        </w:tc>
        <w:tc>
          <w:tcPr>
            <w:tcW w:w="1418" w:type="dxa"/>
            <w:vAlign w:val="center"/>
          </w:tcPr>
          <w:p w14:paraId="076E665A" w14:textId="6DE08468" w:rsidR="001270EE" w:rsidRDefault="001270EE" w:rsidP="00B97250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1842" w:type="dxa"/>
            <w:vAlign w:val="center"/>
          </w:tcPr>
          <w:p w14:paraId="2D46DED5" w14:textId="5E4E931B" w:rsidR="001270EE" w:rsidRDefault="001270EE" w:rsidP="001270EE">
            <w:pPr>
              <w:pStyle w:val="Tabulka"/>
            </w:pPr>
            <w:r>
              <w:t>Zdarma</w:t>
            </w:r>
          </w:p>
        </w:tc>
      </w:tr>
    </w:tbl>
    <w:p w14:paraId="00B965B2" w14:textId="419726A9" w:rsidR="006A68A4" w:rsidRPr="006A68A4" w:rsidRDefault="008231E6" w:rsidP="00D56B1E">
      <w:pPr>
        <w:pStyle w:val="Zdroj"/>
      </w:pPr>
      <w:r>
        <w:t xml:space="preserve">Zdroj: </w:t>
      </w:r>
      <w:r w:rsidR="00337E53">
        <w:t xml:space="preserve">vlastní zpracování podle </w:t>
      </w:r>
      <w:r w:rsidRPr="00047B58">
        <w:t>DATANUMEN</w:t>
      </w:r>
    </w:p>
    <w:p w14:paraId="40946D11" w14:textId="360D333E" w:rsidR="00C11337" w:rsidRPr="00C11337" w:rsidRDefault="00380B04" w:rsidP="00E938BF">
      <w:pPr>
        <w:pStyle w:val="Nadpis1"/>
      </w:pPr>
      <w:bookmarkStart w:id="15" w:name="_Toc185912220"/>
      <w:r>
        <w:t>Tvorba</w:t>
      </w:r>
      <w:r w:rsidR="00927F5B">
        <w:t xml:space="preserve"> doprovodné</w:t>
      </w:r>
      <w:r w:rsidR="00222024">
        <w:t xml:space="preserve"> prezentace</w:t>
      </w:r>
      <w:bookmarkEnd w:id="15"/>
      <w:r w:rsidR="00222024">
        <w:t xml:space="preserve"> </w:t>
      </w:r>
    </w:p>
    <w:p w14:paraId="0B47C3B3" w14:textId="77777777" w:rsidR="00A57973" w:rsidRDefault="00067D66" w:rsidP="002A5CC1">
      <w:r>
        <w:t>Při vytváření prezentace j</w:t>
      </w:r>
      <w:r w:rsidR="00D760E3">
        <w:t>sou důležitým aspektem posluchači</w:t>
      </w:r>
      <w:r>
        <w:t>, kter</w:t>
      </w:r>
      <w:r w:rsidR="00D760E3">
        <w:t>ý</w:t>
      </w:r>
      <w:r>
        <w:t>m je určena</w:t>
      </w:r>
      <w:r w:rsidR="00A57973">
        <w:t xml:space="preserve">. Téma musí být prezentováno na úrovni znalostí posluchače. </w:t>
      </w:r>
    </w:p>
    <w:p w14:paraId="731DCBBC" w14:textId="6A3C066D" w:rsidR="00260BD8" w:rsidRDefault="00067D66" w:rsidP="002A5CC1">
      <w:r>
        <w:t xml:space="preserve">Pokud chceme vytvořit přehlednou prezentaci, tak </w:t>
      </w:r>
      <w:r w:rsidR="00E1311B">
        <w:t>je dobré</w:t>
      </w:r>
      <w:r w:rsidR="00A57973">
        <w:t xml:space="preserve"> snímky seřadit od obecnější části k více konkrétní, vhodná je osnova na úvodním snímku, pomáhá k orientaci posluchačů. Pro vzhled </w:t>
      </w:r>
      <w:r w:rsidR="00E1311B">
        <w:t xml:space="preserve">zanechávat jeden styl, přepínání stylů </w:t>
      </w:r>
      <w:r>
        <w:t>snižuje přehlednost</w:t>
      </w:r>
      <w:r w:rsidR="00A3306F">
        <w:t>, potřeba u</w:t>
      </w:r>
      <w:r w:rsidR="00B1078E">
        <w:t>rčit pravidla pro celou prezentaci</w:t>
      </w:r>
      <w:r w:rsidR="00C11337">
        <w:t xml:space="preserve">, začínat každou odrážku </w:t>
      </w:r>
      <w:r w:rsidR="00F77C54">
        <w:t xml:space="preserve">pouze </w:t>
      </w:r>
      <w:r w:rsidR="00C11337">
        <w:t xml:space="preserve">malým </w:t>
      </w:r>
      <w:r w:rsidR="00F77C54">
        <w:t>nebo</w:t>
      </w:r>
      <w:r w:rsidR="00C11337">
        <w:t xml:space="preserve"> velkým písmem.</w:t>
      </w:r>
      <w:r>
        <w:t xml:space="preserve"> </w:t>
      </w:r>
      <w:r w:rsidR="00C11337" w:rsidRPr="00C11337">
        <w:t xml:space="preserve">Je také vhodné používat barvu textu tak, aby byl v kontrastu s pozadím, jako doporučovaná nejkontrastnější </w:t>
      </w:r>
      <w:r w:rsidR="00260BD8">
        <w:t xml:space="preserve">barva </w:t>
      </w:r>
      <w:r w:rsidR="00C11337" w:rsidRPr="00C11337">
        <w:t>je modrá se žlutou. Důležitý je však</w:t>
      </w:r>
      <w:r w:rsidR="00260BD8">
        <w:t xml:space="preserve"> zhodnotit</w:t>
      </w:r>
      <w:r w:rsidR="00C11337" w:rsidRPr="00C11337">
        <w:t xml:space="preserve"> i způsob promítání, jelikož některá zařízení mohou špatně promítat barvu</w:t>
      </w:r>
      <w:r w:rsidR="00A3306F">
        <w:t xml:space="preserve">, </w:t>
      </w:r>
      <w:r w:rsidR="00C11337" w:rsidRPr="00C11337">
        <w:t>nebo může dojít k barevné kolizi s pozadím.</w:t>
      </w:r>
    </w:p>
    <w:p w14:paraId="08339A6F" w14:textId="784A8F5F" w:rsidR="00990AFB" w:rsidRDefault="00C11337" w:rsidP="00990AFB">
      <w:r>
        <w:t>Obsahoví text by měl být co nejvíce strohý, není třeba využívat stejná slova která nejsou nezbytná k pochopení významu. Někteří uživatelé umisťují text v rozsahu 5</w:t>
      </w:r>
      <w:r w:rsidR="00A22C55">
        <w:t>-7</w:t>
      </w:r>
      <w:r>
        <w:t xml:space="preserve"> slov v</w:t>
      </w:r>
      <w:r w:rsidR="00A22C55">
        <w:t> </w:t>
      </w:r>
      <w:r>
        <w:t>5</w:t>
      </w:r>
      <w:r w:rsidR="00A22C55">
        <w:t>-7</w:t>
      </w:r>
      <w:r>
        <w:t xml:space="preserve"> řádcích</w:t>
      </w:r>
      <w:r w:rsidR="00A22C55">
        <w:t xml:space="preserve">, ve větším rozsahu začíná být text špatně vidět a </w:t>
      </w:r>
      <w:proofErr w:type="gramStart"/>
      <w:r w:rsidR="00A22C55">
        <w:t>s</w:t>
      </w:r>
      <w:proofErr w:type="gramEnd"/>
      <w:r w:rsidR="00A22C55">
        <w:t xml:space="preserve"> prezentace se stává spíše textový dokument. Je lepší, rozsáhlejší téma spíše rozdělit na více snímků, pokud je snadno zapamatovatelné, či využít grafy. </w:t>
      </w:r>
      <w:r w:rsidR="003445D0">
        <w:t>Vhodné je v případě čerpání informací z jiných zdrojů</w:t>
      </w:r>
      <w:r w:rsidR="00A57973">
        <w:t xml:space="preserve"> uvést odkud informace pocházejí.</w:t>
      </w:r>
      <w:r w:rsidR="007B32C9">
        <w:t xml:space="preserve"> (</w:t>
      </w:r>
      <w:r w:rsidR="007B32C9" w:rsidRPr="00047B58">
        <w:t>ITNETWORK.CZ</w:t>
      </w:r>
      <w:r w:rsidR="007B32C9">
        <w:t>, nedatováno)</w:t>
      </w:r>
    </w:p>
    <w:p w14:paraId="66BCFDB5" w14:textId="1BD1ADCC" w:rsidR="00A556BE" w:rsidRDefault="001E3C13" w:rsidP="00CE3CF8">
      <w:pPr>
        <w:spacing w:after="0"/>
        <w:jc w:val="center"/>
        <w:rPr>
          <w:lang w:eastAsia="sk-SK"/>
        </w:rPr>
      </w:pPr>
      <w:r>
        <w:rPr>
          <w:noProof/>
          <w:lang w:eastAsia="cs-CZ"/>
        </w:rPr>
        <w:drawing>
          <wp:inline distT="0" distB="0" distL="0" distR="0" wp14:anchorId="56053510" wp14:editId="2B8DB839">
            <wp:extent cx="2373587" cy="1335405"/>
            <wp:effectExtent l="0" t="0" r="8255" b="0"/>
            <wp:docPr id="780252948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52948" name="Obrázek 1" descr="Obsah obrázku text, snímek obrazovky, Písmo, design&#10;&#10;Popis byl vytvořen automaticky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665" cy="13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1F924B0" wp14:editId="155C4662">
            <wp:extent cx="2391914" cy="1342287"/>
            <wp:effectExtent l="0" t="0" r="8890" b="0"/>
            <wp:docPr id="53029924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99244" name="Obrázek 53029924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899" cy="13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F612" w14:textId="7B4963D2" w:rsidR="00A556BE" w:rsidRDefault="00EF21F5" w:rsidP="002A5CC1">
      <w:pPr>
        <w:pStyle w:val="Titulek"/>
        <w:rPr>
          <w:szCs w:val="20"/>
        </w:rPr>
      </w:pPr>
      <w:bookmarkStart w:id="16" w:name="_Toc60054356"/>
      <w:bookmarkStart w:id="17" w:name="_Toc105128913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48420F">
        <w:rPr>
          <w:noProof/>
        </w:rPr>
        <w:t>1</w:t>
      </w:r>
      <w:r>
        <w:fldChar w:fldCharType="end"/>
      </w:r>
      <w:bookmarkEnd w:id="16"/>
      <w:bookmarkEnd w:id="17"/>
      <w:r w:rsidR="001E3C13">
        <w:rPr>
          <w:bCs/>
          <w:noProof/>
        </w:rPr>
        <w:t xml:space="preserve">.: </w:t>
      </w:r>
      <w:r w:rsidR="002C4BB4">
        <w:rPr>
          <w:bCs/>
          <w:noProof/>
        </w:rPr>
        <w:t>Lépe</w:t>
      </w:r>
      <w:r w:rsidR="001E3C13">
        <w:rPr>
          <w:bCs/>
          <w:noProof/>
        </w:rPr>
        <w:t xml:space="preserve"> čitelná prezentace</w:t>
      </w:r>
      <w:r w:rsidR="002C4BB4">
        <w:rPr>
          <w:bCs/>
          <w:noProof/>
        </w:rPr>
        <w:t xml:space="preserve"> </w:t>
      </w:r>
      <w:r w:rsidR="001E3C13">
        <w:rPr>
          <w:bCs/>
          <w:noProof/>
        </w:rPr>
        <w:t xml:space="preserve">(vlevo), špatně čitelná </w:t>
      </w:r>
      <w:r w:rsidR="001E3C13">
        <w:rPr>
          <w:bCs/>
          <w:noProof/>
          <w:sz w:val="22"/>
          <w:szCs w:val="20"/>
        </w:rPr>
        <w:t>(vpravo)</w:t>
      </w:r>
      <w:r w:rsidR="00A556BE" w:rsidRPr="0038217C">
        <w:rPr>
          <w:szCs w:val="20"/>
        </w:rPr>
        <w:t xml:space="preserve"> </w:t>
      </w:r>
    </w:p>
    <w:p w14:paraId="3CBCE51F" w14:textId="72B1A9E1" w:rsidR="008D0CCF" w:rsidRDefault="006369F4" w:rsidP="002C4BB4">
      <w:pPr>
        <w:pStyle w:val="Zdroj"/>
      </w:pPr>
      <w:r>
        <w:rPr>
          <w:noProof/>
        </w:rPr>
        <w:t xml:space="preserve">Zdroj: </w:t>
      </w:r>
      <w:r w:rsidR="001E3C13" w:rsidRPr="00047B58">
        <w:t>ITNETWORK.CZ</w:t>
      </w:r>
      <w:bookmarkStart w:id="18" w:name="_Toc60053869"/>
    </w:p>
    <w:p w14:paraId="2E4704C0" w14:textId="4D6C4325" w:rsidR="00A3306F" w:rsidRDefault="00A3306F" w:rsidP="00A3306F">
      <w:r>
        <w:t>Shrnutí tvorby přehledné prezentace:</w:t>
      </w:r>
    </w:p>
    <w:p w14:paraId="758E093F" w14:textId="77777777" w:rsidR="00A3306F" w:rsidRDefault="00A3306F" w:rsidP="00A3306F">
      <w:pPr>
        <w:pStyle w:val="Odstavecseseznamem"/>
        <w:numPr>
          <w:ilvl w:val="0"/>
          <w:numId w:val="57"/>
        </w:numPr>
      </w:pPr>
      <w:r>
        <w:t>Osnova na prvním snímku</w:t>
      </w:r>
    </w:p>
    <w:p w14:paraId="6505AB5F" w14:textId="77777777" w:rsidR="00A3306F" w:rsidRDefault="00A3306F" w:rsidP="00A3306F">
      <w:pPr>
        <w:pStyle w:val="Odstavecseseznamem"/>
        <w:numPr>
          <w:ilvl w:val="0"/>
          <w:numId w:val="57"/>
        </w:numPr>
      </w:pPr>
      <w:r>
        <w:t>Jeden styl</w:t>
      </w:r>
    </w:p>
    <w:p w14:paraId="13935992" w14:textId="77777777" w:rsidR="00A3306F" w:rsidRDefault="00A3306F" w:rsidP="00A3306F">
      <w:pPr>
        <w:pStyle w:val="Odstavecseseznamem"/>
        <w:numPr>
          <w:ilvl w:val="0"/>
          <w:numId w:val="57"/>
        </w:numPr>
      </w:pPr>
      <w:r>
        <w:t>Kontrastní barva</w:t>
      </w:r>
    </w:p>
    <w:p w14:paraId="25A6E2E5" w14:textId="77777777" w:rsidR="00A3306F" w:rsidRDefault="00A3306F" w:rsidP="00A3306F">
      <w:pPr>
        <w:pStyle w:val="Odstavecseseznamem"/>
        <w:numPr>
          <w:ilvl w:val="0"/>
          <w:numId w:val="57"/>
        </w:numPr>
      </w:pPr>
      <w:r>
        <w:t>Prostředky k promítání</w:t>
      </w:r>
      <w:r w:rsidRPr="00A3306F">
        <w:t xml:space="preserve"> </w:t>
      </w:r>
    </w:p>
    <w:p w14:paraId="16DFF50E" w14:textId="4D54389C" w:rsidR="00A3306F" w:rsidRDefault="00A3306F" w:rsidP="00A3306F">
      <w:pPr>
        <w:pStyle w:val="Odstavecseseznamem"/>
        <w:numPr>
          <w:ilvl w:val="0"/>
          <w:numId w:val="57"/>
        </w:numPr>
      </w:pPr>
      <w:r>
        <w:t>Pouze jedna velikost písmen na začátku odrážek</w:t>
      </w:r>
    </w:p>
    <w:p w14:paraId="3EE10CAD" w14:textId="71B0460D" w:rsidR="00A3306F" w:rsidRDefault="00A3306F" w:rsidP="00A3306F">
      <w:pPr>
        <w:pStyle w:val="Odstavecseseznamem"/>
        <w:numPr>
          <w:ilvl w:val="0"/>
          <w:numId w:val="57"/>
        </w:numPr>
      </w:pPr>
      <w:r>
        <w:t>Strohý text</w:t>
      </w:r>
    </w:p>
    <w:p w14:paraId="49513B41" w14:textId="065CAE6A" w:rsidR="00A3306F" w:rsidRPr="00A3306F" w:rsidRDefault="00A3306F" w:rsidP="00A3306F">
      <w:pPr>
        <w:pStyle w:val="Odstavecseseznamem"/>
        <w:numPr>
          <w:ilvl w:val="0"/>
          <w:numId w:val="57"/>
        </w:numPr>
      </w:pPr>
      <w:r>
        <w:t>Využí</w:t>
      </w:r>
      <w:r w:rsidR="00302013">
        <w:t>vání</w:t>
      </w:r>
      <w:r>
        <w:t xml:space="preserve"> graf</w:t>
      </w:r>
      <w:r w:rsidR="00302013">
        <w:t>ů</w:t>
      </w:r>
      <w:r>
        <w:t xml:space="preserve"> pro přehledné zobrazení dat</w:t>
      </w:r>
    </w:p>
    <w:p w14:paraId="6B3F0261" w14:textId="77777777" w:rsidR="006A4A9F" w:rsidRDefault="005D11AB" w:rsidP="006A4A9F">
      <w:pPr>
        <w:pStyle w:val="Nadpis1"/>
        <w:numPr>
          <w:ilvl w:val="0"/>
          <w:numId w:val="0"/>
        </w:numPr>
        <w:ind w:left="431" w:hanging="431"/>
      </w:pPr>
      <w:bookmarkStart w:id="19" w:name="_Toc185912221"/>
      <w:r w:rsidRPr="00B830E6">
        <w:lastRenderedPageBreak/>
        <w:t>Závěr</w:t>
      </w:r>
      <w:bookmarkEnd w:id="18"/>
      <w:bookmarkEnd w:id="19"/>
    </w:p>
    <w:p w14:paraId="443FEDA9" w14:textId="32F2F394" w:rsidR="00302013" w:rsidRDefault="00302013" w:rsidP="006A4A9F">
      <w:r>
        <w:t>Při výběru vhodného softwaru je tedy dobré zvážit k čemu bude výsledná prezentace využívaná</w:t>
      </w:r>
      <w:r w:rsidR="00D70519">
        <w:t xml:space="preserve">, popřípadě také kolik času či zkušeností je k dispozici pro tvorbu prezentací. </w:t>
      </w:r>
    </w:p>
    <w:p w14:paraId="039A79E9" w14:textId="77777777" w:rsidR="00B97250" w:rsidRDefault="00B97250">
      <w:pPr>
        <w:spacing w:after="160" w:line="259" w:lineRule="auto"/>
        <w:jc w:val="left"/>
      </w:pPr>
      <w:r>
        <w:br w:type="page"/>
      </w:r>
    </w:p>
    <w:p w14:paraId="0F43B1D0" w14:textId="77777777" w:rsidR="00CC6F74" w:rsidRPr="006A4A9F" w:rsidRDefault="00CC6F74" w:rsidP="006A4A9F">
      <w:pPr>
        <w:rPr>
          <w:rFonts w:asciiTheme="majorHAnsi" w:eastAsiaTheme="majorEastAsia" w:hAnsiTheme="majorHAnsi" w:cstheme="majorBidi"/>
          <w:sz w:val="36"/>
          <w:szCs w:val="32"/>
        </w:rPr>
      </w:pPr>
    </w:p>
    <w:p w14:paraId="56AE5099" w14:textId="77777777" w:rsidR="003A32BA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20" w:name="_Toc185912222"/>
      <w:r w:rsidRPr="00B830E6">
        <w:t>Seznam použité literatury</w:t>
      </w:r>
      <w:bookmarkEnd w:id="20"/>
    </w:p>
    <w:p w14:paraId="67E4B35F" w14:textId="4E6A4CE3" w:rsidR="00047B58" w:rsidRDefault="00047B58" w:rsidP="002A5CC1">
      <w:pPr>
        <w:pStyle w:val="Seznamliteratury"/>
      </w:pPr>
      <w:r w:rsidRPr="00047B58">
        <w:t>DATANUMEN. </w:t>
      </w:r>
      <w:r w:rsidRPr="00047B58">
        <w:rPr>
          <w:i/>
          <w:iCs/>
        </w:rPr>
        <w:t>11 nejlepších prezentačních softwarových nástrojů</w:t>
      </w:r>
      <w:r w:rsidRPr="00047B58">
        <w:t>. Online.</w:t>
      </w:r>
      <w:r w:rsidR="00C32339">
        <w:t xml:space="preserve"> DataNewmen.</w:t>
      </w:r>
      <w:r w:rsidRPr="00047B58">
        <w:t xml:space="preserve"> 2024. Dostupné z: </w:t>
      </w:r>
      <w:hyperlink r:id="rId16" w:history="1">
        <w:r w:rsidRPr="00047B58">
          <w:rPr>
            <w:rStyle w:val="Hypertextovodkaz"/>
          </w:rPr>
          <w:t>https://www.datanumen.com/cs/blogs/11-best-presentation-software-tools-free/?srsltid=AfmBOoo16KrjHX56kiUCMoAEIB6n3j0parCGncMfWweoiKR98kp8bkXG</w:t>
        </w:r>
      </w:hyperlink>
      <w:r w:rsidRPr="00047B58">
        <w:t>. [cit. 2024-12-14].</w:t>
      </w:r>
    </w:p>
    <w:p w14:paraId="6BC7F9BB" w14:textId="7D681E10" w:rsidR="00047B58" w:rsidRDefault="00047B58" w:rsidP="002A5CC1">
      <w:pPr>
        <w:pStyle w:val="Seznamliteratury"/>
      </w:pPr>
      <w:r w:rsidRPr="00047B58">
        <w:t>ITNETWORK.CZ. </w:t>
      </w:r>
      <w:r w:rsidRPr="00047B58">
        <w:rPr>
          <w:i/>
          <w:iCs/>
        </w:rPr>
        <w:t xml:space="preserve">Lekce 1 - Základy </w:t>
      </w:r>
      <w:proofErr w:type="gramStart"/>
      <w:r w:rsidRPr="00047B58">
        <w:rPr>
          <w:i/>
          <w:iCs/>
        </w:rPr>
        <w:t>PowerPointu - Jak</w:t>
      </w:r>
      <w:proofErr w:type="gramEnd"/>
      <w:r w:rsidRPr="00047B58">
        <w:rPr>
          <w:i/>
          <w:iCs/>
        </w:rPr>
        <w:t xml:space="preserve"> vytvořit dobrou prezentaci</w:t>
      </w:r>
      <w:r w:rsidRPr="00047B58">
        <w:t>. Online. ITnetwork.cz.  Dostupné z: </w:t>
      </w:r>
      <w:hyperlink r:id="rId17" w:history="1">
        <w:r w:rsidRPr="00047B58">
          <w:rPr>
            <w:rStyle w:val="Hypertextovodkaz"/>
          </w:rPr>
          <w:t>https://www.itnetwork.cz/ms-office/powerpoint/zaklady-powerpointu-jak-vytvorit-dobrou-prezentaci</w:t>
        </w:r>
      </w:hyperlink>
      <w:r w:rsidRPr="00047B58">
        <w:t>. [cit. 2024-12-14].</w:t>
      </w:r>
    </w:p>
    <w:p w14:paraId="3914B42F" w14:textId="0F2B78A8" w:rsidR="00C32339" w:rsidRDefault="00C32339" w:rsidP="002A5CC1">
      <w:pPr>
        <w:pStyle w:val="Seznamliteratury"/>
      </w:pPr>
      <w:r>
        <w:t xml:space="preserve">SADA. </w:t>
      </w:r>
      <w:proofErr w:type="spellStart"/>
      <w:r w:rsidRPr="00C32339">
        <w:rPr>
          <w:i/>
          <w:iCs/>
        </w:rPr>
        <w:t>Slides</w:t>
      </w:r>
      <w:proofErr w:type="spellEnd"/>
      <w:r w:rsidRPr="00C32339">
        <w:rPr>
          <w:i/>
          <w:iCs/>
        </w:rPr>
        <w:t xml:space="preserve"> vs. PowerPoint: 5 </w:t>
      </w:r>
      <w:proofErr w:type="spellStart"/>
      <w:r w:rsidRPr="00C32339">
        <w:rPr>
          <w:i/>
          <w:iCs/>
        </w:rPr>
        <w:t>ways</w:t>
      </w:r>
      <w:proofErr w:type="spellEnd"/>
      <w:r w:rsidRPr="00C32339">
        <w:rPr>
          <w:i/>
          <w:iCs/>
        </w:rPr>
        <w:t xml:space="preserve"> Google </w:t>
      </w:r>
      <w:proofErr w:type="spellStart"/>
      <w:r w:rsidRPr="00C32339">
        <w:rPr>
          <w:i/>
          <w:iCs/>
        </w:rPr>
        <w:t>beats</w:t>
      </w:r>
      <w:proofErr w:type="spellEnd"/>
      <w:r w:rsidRPr="00C32339">
        <w:rPr>
          <w:i/>
          <w:iCs/>
        </w:rPr>
        <w:t xml:space="preserve"> Microsoft</w:t>
      </w:r>
      <w:r w:rsidRPr="00C32339">
        <w:t>. Online. SADA. 2024. Dostupné z: </w:t>
      </w:r>
      <w:hyperlink r:id="rId18" w:history="1">
        <w:r w:rsidRPr="00C32339">
          <w:rPr>
            <w:rStyle w:val="Hypertextovodkaz"/>
          </w:rPr>
          <w:t>https://sada.com/blog/google-slides-vs-powerpoint/</w:t>
        </w:r>
      </w:hyperlink>
      <w:r w:rsidR="00D56B1E">
        <w:t xml:space="preserve"> -&gt; v sekci komentářů</w:t>
      </w:r>
      <w:r w:rsidRPr="00C32339">
        <w:t>. [cit. 2024-12-14].</w:t>
      </w:r>
    </w:p>
    <w:p w14:paraId="40C9EB3D" w14:textId="32D3C254" w:rsidR="00C32339" w:rsidRDefault="008231E6" w:rsidP="002A5CC1">
      <w:pPr>
        <w:pStyle w:val="Seznamliteratury"/>
      </w:pPr>
      <w:r w:rsidRPr="008231E6">
        <w:t>MICROSOFT. </w:t>
      </w:r>
      <w:r w:rsidRPr="008231E6">
        <w:rPr>
          <w:i/>
          <w:iCs/>
        </w:rPr>
        <w:t>Jednoduchý průvodce prezentacemi</w:t>
      </w:r>
      <w:r w:rsidRPr="008231E6">
        <w:t xml:space="preserve">. Online. Microsoft 365. </w:t>
      </w:r>
      <w:r w:rsidR="007B32C9">
        <w:t xml:space="preserve">2024. </w:t>
      </w:r>
      <w:r w:rsidRPr="008231E6">
        <w:t>Dostupné z: </w:t>
      </w:r>
      <w:hyperlink r:id="rId19" w:history="1">
        <w:r w:rsidRPr="008231E6">
          <w:rPr>
            <w:rStyle w:val="Hypertextovodkaz"/>
          </w:rPr>
          <w:t>https://www.microsoft.com/cs-cz/microsoft-365/powerpoint/slideshow-maker</w:t>
        </w:r>
      </w:hyperlink>
      <w:r w:rsidRPr="008231E6">
        <w:t>. [cit. 2024-12-14].</w:t>
      </w:r>
    </w:p>
    <w:p w14:paraId="7AE24DAA" w14:textId="54974FFA" w:rsidR="008231E6" w:rsidRDefault="008231E6" w:rsidP="002A5CC1">
      <w:pPr>
        <w:pStyle w:val="Seznamliteratury"/>
      </w:pPr>
      <w:r w:rsidRPr="008231E6">
        <w:t>LIBREOFFICE. </w:t>
      </w:r>
      <w:proofErr w:type="spellStart"/>
      <w:r w:rsidRPr="008231E6">
        <w:rPr>
          <w:i/>
          <w:iCs/>
        </w:rPr>
        <w:t>Impress</w:t>
      </w:r>
      <w:proofErr w:type="spellEnd"/>
      <w:r w:rsidRPr="008231E6">
        <w:t>. Online. LibreOffice. Dostupné z: </w:t>
      </w:r>
      <w:hyperlink r:id="rId20" w:history="1">
        <w:r w:rsidRPr="008231E6">
          <w:rPr>
            <w:rStyle w:val="Hypertextovodkaz"/>
          </w:rPr>
          <w:t>https://cs.libreoffice.org/discover/impress/</w:t>
        </w:r>
      </w:hyperlink>
      <w:r w:rsidRPr="008231E6">
        <w:t>. [cit. 2024-12-14].</w:t>
      </w:r>
    </w:p>
    <w:p w14:paraId="57897C02" w14:textId="77777777" w:rsidR="008231E6" w:rsidRDefault="008231E6" w:rsidP="002A5CC1">
      <w:pPr>
        <w:pStyle w:val="Seznamliteratury"/>
      </w:pPr>
    </w:p>
    <w:p w14:paraId="2F8895A8" w14:textId="77777777" w:rsidR="00047B58" w:rsidRDefault="00047B58" w:rsidP="002A5CC1">
      <w:pPr>
        <w:pStyle w:val="Seznamliteratury"/>
        <w:rPr>
          <w:rStyle w:val="Hypertextovodkaz"/>
          <w:color w:val="auto"/>
          <w:u w:val="none"/>
        </w:rPr>
      </w:pPr>
    </w:p>
    <w:p w14:paraId="2823AC79" w14:textId="77777777" w:rsidR="00047B58" w:rsidRDefault="00047B58" w:rsidP="00047B58">
      <w:pPr>
        <w:pStyle w:val="Seznamliteratury"/>
        <w:ind w:left="0" w:firstLine="0"/>
        <w:rPr>
          <w:rStyle w:val="Hypertextovodkaz"/>
          <w:color w:val="auto"/>
          <w:u w:val="none"/>
        </w:rPr>
      </w:pPr>
    </w:p>
    <w:p w14:paraId="00D56A95" w14:textId="77777777" w:rsidR="008F31B4" w:rsidRDefault="008F31B4" w:rsidP="002A5CC1">
      <w:pPr>
        <w:ind w:left="357" w:hanging="357"/>
        <w:jc w:val="left"/>
      </w:pPr>
    </w:p>
    <w:p w14:paraId="16667AB2" w14:textId="77777777" w:rsidR="005D11AB" w:rsidRDefault="005D11AB" w:rsidP="002A5CC1">
      <w:pPr>
        <w:ind w:left="357" w:hanging="357"/>
        <w:jc w:val="left"/>
      </w:pPr>
    </w:p>
    <w:p w14:paraId="747DCAB7" w14:textId="77777777" w:rsidR="005D11AB" w:rsidRDefault="005D11AB" w:rsidP="00E135F6">
      <w:pPr>
        <w:jc w:val="left"/>
        <w:sectPr w:rsidR="005D11AB">
          <w:footerReference w:type="default" r:id="rId2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C92C9A0" w14:textId="57E62A93" w:rsidR="005D11AB" w:rsidRPr="00C61FC3" w:rsidRDefault="005D11AB" w:rsidP="00E135F6">
      <w:pPr>
        <w:rPr>
          <w:color w:val="2E74B5" w:themeColor="accent1" w:themeShade="BF"/>
        </w:rPr>
      </w:pPr>
    </w:p>
    <w:sectPr w:rsidR="005D11AB" w:rsidRPr="00C61FC3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7503C" w14:textId="77777777" w:rsidR="00480A3D" w:rsidRDefault="00480A3D" w:rsidP="002D35A4">
      <w:pPr>
        <w:spacing w:after="0" w:line="240" w:lineRule="auto"/>
      </w:pPr>
      <w:r>
        <w:separator/>
      </w:r>
    </w:p>
  </w:endnote>
  <w:endnote w:type="continuationSeparator" w:id="0">
    <w:p w14:paraId="10FE5D9F" w14:textId="77777777" w:rsidR="00480A3D" w:rsidRDefault="00480A3D" w:rsidP="002D35A4">
      <w:pPr>
        <w:spacing w:after="0" w:line="240" w:lineRule="auto"/>
      </w:pPr>
      <w:r>
        <w:continuationSeparator/>
      </w:r>
    </w:p>
  </w:endnote>
  <w:endnote w:type="continuationNotice" w:id="1">
    <w:p w14:paraId="6885C8AD" w14:textId="77777777" w:rsidR="00480A3D" w:rsidRDefault="00480A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4A7D6" w14:textId="77777777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CE748" w14:textId="77777777" w:rsidR="00373F22" w:rsidRDefault="00373F22" w:rsidP="00ED5819">
    <w:pPr>
      <w:pStyle w:val="Zpat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9B125" w14:textId="12F2734B" w:rsidR="003478A2" w:rsidRDefault="00000000" w:rsidP="00ED5819">
    <w:pPr>
      <w:pStyle w:val="Zpat"/>
      <w:jc w:val="center"/>
    </w:pPr>
    <w:sdt>
      <w:sdtPr>
        <w:alias w:val="Stav"/>
        <w:tag w:val=""/>
        <w:id w:val="759797546"/>
        <w:placeholder>
          <w:docPart w:val="54683093A91D4D83A7B11BFCA655DD1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844CA4">
          <w:t>Štěpán Nekvinda                        1</w:t>
        </w:r>
        <w:r w:rsidR="002A3E3E">
          <w:t>7</w:t>
        </w:r>
        <w:r w:rsidR="00844CA4">
          <w:t xml:space="preserve">.12.2024                      Verze: </w:t>
        </w:r>
        <w:r w:rsidR="002A3E3E">
          <w:t>2</w:t>
        </w:r>
      </w:sdtContent>
    </w:sdt>
    <w:r w:rsidR="00844CA4">
      <w:t xml:space="preserve">  </w:t>
    </w:r>
    <w:sdt>
      <w:sdtPr>
        <w:id w:val="1372188484"/>
        <w:docPartObj>
          <w:docPartGallery w:val="Page Numbers (Bottom of Page)"/>
          <w:docPartUnique/>
        </w:docPartObj>
      </w:sdtPr>
      <w:sdtContent>
        <w:r w:rsidR="00844CA4">
          <w:t xml:space="preserve">              Stránka: </w:t>
        </w:r>
        <w:r w:rsidR="003478A2">
          <w:fldChar w:fldCharType="begin"/>
        </w:r>
        <w:r w:rsidR="003478A2">
          <w:instrText>PAGE   \* MERGEFORMAT</w:instrText>
        </w:r>
        <w:r w:rsidR="003478A2">
          <w:fldChar w:fldCharType="separate"/>
        </w:r>
        <w:r w:rsidR="00462483">
          <w:rPr>
            <w:noProof/>
          </w:rPr>
          <w:t>9</w:t>
        </w:r>
        <w:r w:rsidR="003478A2">
          <w:fldChar w:fldCharType="end"/>
        </w:r>
        <w:r w:rsidR="003478A2">
          <w:t xml:space="preserve"> (Celkem </w:t>
        </w:r>
        <w:fldSimple w:instr=" NUMPAGES   \* MERGEFORMAT ">
          <w:r w:rsidR="00462483">
            <w:rPr>
              <w:noProof/>
            </w:rPr>
            <w:t>10</w:t>
          </w:r>
        </w:fldSimple>
        <w:r w:rsidR="003478A2">
          <w:t>)</w:t>
        </w:r>
        <w:r w:rsidR="00BD1C01">
          <w:t xml:space="preserve">        </w:t>
        </w:r>
      </w:sdtContent>
    </w:sdt>
    <w:r w:rsidR="00BD1C01">
      <w:t xml:space="preserve">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75A94" w14:textId="77777777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B54DC" w14:textId="77777777" w:rsidR="00480A3D" w:rsidRDefault="00480A3D" w:rsidP="002D35A4">
      <w:pPr>
        <w:spacing w:after="0" w:line="240" w:lineRule="auto"/>
      </w:pPr>
      <w:r>
        <w:separator/>
      </w:r>
    </w:p>
  </w:footnote>
  <w:footnote w:type="continuationSeparator" w:id="0">
    <w:p w14:paraId="573A322A" w14:textId="77777777" w:rsidR="00480A3D" w:rsidRDefault="00480A3D" w:rsidP="002D35A4">
      <w:pPr>
        <w:spacing w:after="0" w:line="240" w:lineRule="auto"/>
      </w:pPr>
      <w:r>
        <w:continuationSeparator/>
      </w:r>
    </w:p>
  </w:footnote>
  <w:footnote w:type="continuationNotice" w:id="1">
    <w:p w14:paraId="0CD8C455" w14:textId="77777777" w:rsidR="00480A3D" w:rsidRDefault="00480A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74377" w14:textId="62CECB24" w:rsidR="00373F22" w:rsidRPr="006A5502" w:rsidRDefault="00380B04">
    <w:pPr>
      <w:pStyle w:val="Zhlav"/>
      <w:rPr>
        <w:i/>
      </w:rPr>
    </w:pPr>
    <w:r>
      <w:rPr>
        <w:i/>
      </w:rPr>
      <w:t xml:space="preserve">                              </w:t>
    </w:r>
    <w:sdt>
      <w:sdtPr>
        <w:rPr>
          <w:i/>
        </w:rPr>
        <w:alias w:val="Název"/>
        <w:tag w:val=""/>
        <w:id w:val="-656524944"/>
        <w:placeholder>
          <w:docPart w:val="10D09384BAD241B59CB879EFB198D5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i/>
          </w:rPr>
          <w:t>Prezentační software</w:t>
        </w:r>
      </w:sdtContent>
    </w:sdt>
    <w:r>
      <w:rPr>
        <w:i/>
      </w:rPr>
      <w:fldChar w:fldCharType="begin"/>
    </w:r>
    <w:r>
      <w:rPr>
        <w:i/>
      </w:rPr>
      <w:instrText xml:space="preserve"> FILENAME \* MERGEFORMAT </w:instrText>
    </w:r>
    <w:r>
      <w:rPr>
        <w:i/>
      </w:rPr>
      <w:fldChar w:fldCharType="separate"/>
    </w:r>
    <w:r>
      <w:rPr>
        <w:i/>
      </w:rPr>
      <w:fldChar w:fldCharType="end"/>
    </w:r>
    <w:r>
      <w:rPr>
        <w:i/>
      </w:rPr>
      <w:t xml:space="preserve">      </w:t>
    </w:r>
    <w:r w:rsidR="00373F22" w:rsidRPr="00D67EFE">
      <w:rPr>
        <w:i/>
      </w:rPr>
      <w:tab/>
    </w:r>
    <w:r>
      <w:rPr>
        <w:i/>
      </w:rPr>
      <w:t xml:space="preserve">                    </w:t>
    </w:r>
    <w:r w:rsidR="00373F22"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47A1"/>
    <w:multiLevelType w:val="hybridMultilevel"/>
    <w:tmpl w:val="8190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74245"/>
    <w:multiLevelType w:val="hybridMultilevel"/>
    <w:tmpl w:val="0F1874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17407"/>
    <w:multiLevelType w:val="hybridMultilevel"/>
    <w:tmpl w:val="12D8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41AC7"/>
    <w:multiLevelType w:val="hybridMultilevel"/>
    <w:tmpl w:val="689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C61C78"/>
    <w:multiLevelType w:val="hybridMultilevel"/>
    <w:tmpl w:val="A720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C02B13"/>
    <w:multiLevelType w:val="hybridMultilevel"/>
    <w:tmpl w:val="478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F829F5"/>
    <w:multiLevelType w:val="hybridMultilevel"/>
    <w:tmpl w:val="90D4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A9248A"/>
    <w:multiLevelType w:val="hybridMultilevel"/>
    <w:tmpl w:val="FFB2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8E1663"/>
    <w:multiLevelType w:val="hybridMultilevel"/>
    <w:tmpl w:val="F894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37332D"/>
    <w:multiLevelType w:val="hybridMultilevel"/>
    <w:tmpl w:val="214E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500156"/>
    <w:multiLevelType w:val="hybridMultilevel"/>
    <w:tmpl w:val="2F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07724F"/>
    <w:multiLevelType w:val="hybridMultilevel"/>
    <w:tmpl w:val="2D9E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146B29"/>
    <w:multiLevelType w:val="hybridMultilevel"/>
    <w:tmpl w:val="8CA6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E17E84"/>
    <w:multiLevelType w:val="hybridMultilevel"/>
    <w:tmpl w:val="CE56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FE6092"/>
    <w:multiLevelType w:val="hybridMultilevel"/>
    <w:tmpl w:val="437E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E472C1"/>
    <w:multiLevelType w:val="hybridMultilevel"/>
    <w:tmpl w:val="451CD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7F5295"/>
    <w:multiLevelType w:val="hybridMultilevel"/>
    <w:tmpl w:val="C596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B667CB3"/>
    <w:multiLevelType w:val="hybridMultilevel"/>
    <w:tmpl w:val="6648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F6778C"/>
    <w:multiLevelType w:val="hybridMultilevel"/>
    <w:tmpl w:val="1160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A16155"/>
    <w:multiLevelType w:val="hybridMultilevel"/>
    <w:tmpl w:val="8B1E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5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5D690C"/>
    <w:multiLevelType w:val="hybridMultilevel"/>
    <w:tmpl w:val="6E6E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5461F84"/>
    <w:multiLevelType w:val="hybridMultilevel"/>
    <w:tmpl w:val="E3F8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7649DC"/>
    <w:multiLevelType w:val="multilevel"/>
    <w:tmpl w:val="00201E5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594325C4"/>
    <w:multiLevelType w:val="hybridMultilevel"/>
    <w:tmpl w:val="A23A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D50002"/>
    <w:multiLevelType w:val="hybridMultilevel"/>
    <w:tmpl w:val="0D363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136AB8"/>
    <w:multiLevelType w:val="hybridMultilevel"/>
    <w:tmpl w:val="C4B6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83AF5"/>
    <w:multiLevelType w:val="hybridMultilevel"/>
    <w:tmpl w:val="3638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EF3B10"/>
    <w:multiLevelType w:val="hybridMultilevel"/>
    <w:tmpl w:val="4E34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6A2553"/>
    <w:multiLevelType w:val="hybridMultilevel"/>
    <w:tmpl w:val="1B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810AEA"/>
    <w:multiLevelType w:val="hybridMultilevel"/>
    <w:tmpl w:val="ACB2BC8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3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82260">
    <w:abstractNumId w:val="26"/>
  </w:num>
  <w:num w:numId="2" w16cid:durableId="1365717126">
    <w:abstractNumId w:val="9"/>
  </w:num>
  <w:num w:numId="3" w16cid:durableId="505291649">
    <w:abstractNumId w:val="39"/>
  </w:num>
  <w:num w:numId="4" w16cid:durableId="386103455">
    <w:abstractNumId w:val="53"/>
  </w:num>
  <w:num w:numId="5" w16cid:durableId="422922271">
    <w:abstractNumId w:val="50"/>
  </w:num>
  <w:num w:numId="6" w16cid:durableId="1524589450">
    <w:abstractNumId w:val="44"/>
  </w:num>
  <w:num w:numId="7" w16cid:durableId="56559321">
    <w:abstractNumId w:val="34"/>
  </w:num>
  <w:num w:numId="8" w16cid:durableId="1105880721">
    <w:abstractNumId w:val="5"/>
  </w:num>
  <w:num w:numId="9" w16cid:durableId="1993681217">
    <w:abstractNumId w:val="1"/>
  </w:num>
  <w:num w:numId="10" w16cid:durableId="773860254">
    <w:abstractNumId w:val="54"/>
  </w:num>
  <w:num w:numId="11" w16cid:durableId="2092195251">
    <w:abstractNumId w:val="30"/>
  </w:num>
  <w:num w:numId="12" w16cid:durableId="1712880027">
    <w:abstractNumId w:val="13"/>
  </w:num>
  <w:num w:numId="13" w16cid:durableId="464590517">
    <w:abstractNumId w:val="43"/>
  </w:num>
  <w:num w:numId="14" w16cid:durableId="1747072855">
    <w:abstractNumId w:val="29"/>
  </w:num>
  <w:num w:numId="15" w16cid:durableId="1808623357">
    <w:abstractNumId w:val="48"/>
  </w:num>
  <w:num w:numId="16" w16cid:durableId="140268256">
    <w:abstractNumId w:val="37"/>
  </w:num>
  <w:num w:numId="17" w16cid:durableId="1237738483">
    <w:abstractNumId w:val="49"/>
  </w:num>
  <w:num w:numId="18" w16cid:durableId="1436242486">
    <w:abstractNumId w:val="56"/>
  </w:num>
  <w:num w:numId="19" w16cid:durableId="2111319402">
    <w:abstractNumId w:val="6"/>
  </w:num>
  <w:num w:numId="20" w16cid:durableId="2069256917">
    <w:abstractNumId w:val="2"/>
  </w:num>
  <w:num w:numId="21" w16cid:durableId="1806770812">
    <w:abstractNumId w:val="24"/>
  </w:num>
  <w:num w:numId="22" w16cid:durableId="1727142920">
    <w:abstractNumId w:val="55"/>
  </w:num>
  <w:num w:numId="23" w16cid:durableId="793716725">
    <w:abstractNumId w:val="28"/>
  </w:num>
  <w:num w:numId="24" w16cid:durableId="134219602">
    <w:abstractNumId w:val="10"/>
  </w:num>
  <w:num w:numId="25" w16cid:durableId="1004166701">
    <w:abstractNumId w:val="8"/>
  </w:num>
  <w:num w:numId="26" w16cid:durableId="1619099201">
    <w:abstractNumId w:val="3"/>
  </w:num>
  <w:num w:numId="27" w16cid:durableId="2123957814">
    <w:abstractNumId w:val="35"/>
  </w:num>
  <w:num w:numId="28" w16cid:durableId="1584604470">
    <w:abstractNumId w:val="42"/>
  </w:num>
  <w:num w:numId="29" w16cid:durableId="1396775492">
    <w:abstractNumId w:val="41"/>
  </w:num>
  <w:num w:numId="30" w16cid:durableId="457377701">
    <w:abstractNumId w:val="51"/>
  </w:num>
  <w:num w:numId="31" w16cid:durableId="1350983543">
    <w:abstractNumId w:val="20"/>
  </w:num>
  <w:num w:numId="32" w16cid:durableId="734622262">
    <w:abstractNumId w:val="40"/>
  </w:num>
  <w:num w:numId="33" w16cid:durableId="2124883499">
    <w:abstractNumId w:val="46"/>
  </w:num>
  <w:num w:numId="34" w16cid:durableId="510604539">
    <w:abstractNumId w:val="36"/>
  </w:num>
  <w:num w:numId="35" w16cid:durableId="678197343">
    <w:abstractNumId w:val="25"/>
  </w:num>
  <w:num w:numId="36" w16cid:durableId="479808194">
    <w:abstractNumId w:val="23"/>
  </w:num>
  <w:num w:numId="37" w16cid:durableId="929431731">
    <w:abstractNumId w:val="4"/>
  </w:num>
  <w:num w:numId="38" w16cid:durableId="575938776">
    <w:abstractNumId w:val="33"/>
  </w:num>
  <w:num w:numId="39" w16cid:durableId="1063795479">
    <w:abstractNumId w:val="11"/>
  </w:num>
  <w:num w:numId="40" w16cid:durableId="1940404761">
    <w:abstractNumId w:val="0"/>
  </w:num>
  <w:num w:numId="41" w16cid:durableId="613052400">
    <w:abstractNumId w:val="19"/>
  </w:num>
  <w:num w:numId="42" w16cid:durableId="1020278139">
    <w:abstractNumId w:val="47"/>
  </w:num>
  <w:num w:numId="43" w16cid:durableId="1383140028">
    <w:abstractNumId w:val="52"/>
  </w:num>
  <w:num w:numId="44" w16cid:durableId="1560747264">
    <w:abstractNumId w:val="27"/>
  </w:num>
  <w:num w:numId="45" w16cid:durableId="1414084839">
    <w:abstractNumId w:val="21"/>
  </w:num>
  <w:num w:numId="46" w16cid:durableId="1083914400">
    <w:abstractNumId w:val="12"/>
  </w:num>
  <w:num w:numId="47" w16cid:durableId="635457209">
    <w:abstractNumId w:val="38"/>
  </w:num>
  <w:num w:numId="48" w16cid:durableId="497811909">
    <w:abstractNumId w:val="7"/>
  </w:num>
  <w:num w:numId="49" w16cid:durableId="1629626310">
    <w:abstractNumId w:val="15"/>
  </w:num>
  <w:num w:numId="50" w16cid:durableId="1868564542">
    <w:abstractNumId w:val="45"/>
  </w:num>
  <w:num w:numId="51" w16cid:durableId="494415465">
    <w:abstractNumId w:val="17"/>
  </w:num>
  <w:num w:numId="52" w16cid:durableId="1977837766">
    <w:abstractNumId w:val="32"/>
  </w:num>
  <w:num w:numId="53" w16cid:durableId="1606384052">
    <w:abstractNumId w:val="31"/>
  </w:num>
  <w:num w:numId="54" w16cid:durableId="90973897">
    <w:abstractNumId w:val="22"/>
  </w:num>
  <w:num w:numId="55" w16cid:durableId="299922286">
    <w:abstractNumId w:val="18"/>
  </w:num>
  <w:num w:numId="56" w16cid:durableId="716469719">
    <w:abstractNumId w:val="14"/>
  </w:num>
  <w:num w:numId="57" w16cid:durableId="15644884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0F"/>
    <w:rsid w:val="000168D2"/>
    <w:rsid w:val="000205E3"/>
    <w:rsid w:val="0002087F"/>
    <w:rsid w:val="00022476"/>
    <w:rsid w:val="00023C6D"/>
    <w:rsid w:val="00027E7C"/>
    <w:rsid w:val="00035A3F"/>
    <w:rsid w:val="00047B58"/>
    <w:rsid w:val="00051173"/>
    <w:rsid w:val="000547F0"/>
    <w:rsid w:val="000573F5"/>
    <w:rsid w:val="00061E3F"/>
    <w:rsid w:val="00067D66"/>
    <w:rsid w:val="000903CB"/>
    <w:rsid w:val="000A1ED5"/>
    <w:rsid w:val="000A4C87"/>
    <w:rsid w:val="000A4E01"/>
    <w:rsid w:val="000B7754"/>
    <w:rsid w:val="000C5CFC"/>
    <w:rsid w:val="000C610C"/>
    <w:rsid w:val="000D372D"/>
    <w:rsid w:val="000D65E1"/>
    <w:rsid w:val="000E44A0"/>
    <w:rsid w:val="000E4EB5"/>
    <w:rsid w:val="001041D7"/>
    <w:rsid w:val="0010451C"/>
    <w:rsid w:val="00106515"/>
    <w:rsid w:val="00112133"/>
    <w:rsid w:val="0012185A"/>
    <w:rsid w:val="001243B7"/>
    <w:rsid w:val="001270EE"/>
    <w:rsid w:val="00135799"/>
    <w:rsid w:val="00140867"/>
    <w:rsid w:val="001428AE"/>
    <w:rsid w:val="00154785"/>
    <w:rsid w:val="00157E00"/>
    <w:rsid w:val="00162824"/>
    <w:rsid w:val="00181008"/>
    <w:rsid w:val="0018256C"/>
    <w:rsid w:val="00187F19"/>
    <w:rsid w:val="001B42AD"/>
    <w:rsid w:val="001B6145"/>
    <w:rsid w:val="001B654B"/>
    <w:rsid w:val="001B67E3"/>
    <w:rsid w:val="001B7BF8"/>
    <w:rsid w:val="001C41C0"/>
    <w:rsid w:val="001D25B8"/>
    <w:rsid w:val="001D2FF8"/>
    <w:rsid w:val="001D58F0"/>
    <w:rsid w:val="001D60D1"/>
    <w:rsid w:val="001E3C13"/>
    <w:rsid w:val="00201EF0"/>
    <w:rsid w:val="00217379"/>
    <w:rsid w:val="00222024"/>
    <w:rsid w:val="00234860"/>
    <w:rsid w:val="0025077E"/>
    <w:rsid w:val="0026090B"/>
    <w:rsid w:val="00260BD8"/>
    <w:rsid w:val="00263B66"/>
    <w:rsid w:val="00266603"/>
    <w:rsid w:val="00274AE7"/>
    <w:rsid w:val="00277EB2"/>
    <w:rsid w:val="002841A4"/>
    <w:rsid w:val="00284C99"/>
    <w:rsid w:val="002904D2"/>
    <w:rsid w:val="0029242B"/>
    <w:rsid w:val="00292FBF"/>
    <w:rsid w:val="002A0593"/>
    <w:rsid w:val="002A3C29"/>
    <w:rsid w:val="002A3E3E"/>
    <w:rsid w:val="002A5CC1"/>
    <w:rsid w:val="002A6AFD"/>
    <w:rsid w:val="002B0F5A"/>
    <w:rsid w:val="002C45E1"/>
    <w:rsid w:val="002C4BB4"/>
    <w:rsid w:val="002C5CB6"/>
    <w:rsid w:val="002D0850"/>
    <w:rsid w:val="002D1C80"/>
    <w:rsid w:val="002D35A4"/>
    <w:rsid w:val="002D5157"/>
    <w:rsid w:val="002E1A0D"/>
    <w:rsid w:val="002E29D2"/>
    <w:rsid w:val="002E47D5"/>
    <w:rsid w:val="00302013"/>
    <w:rsid w:val="003319AB"/>
    <w:rsid w:val="00337E53"/>
    <w:rsid w:val="003445D0"/>
    <w:rsid w:val="003457B9"/>
    <w:rsid w:val="003478A2"/>
    <w:rsid w:val="00347C61"/>
    <w:rsid w:val="003656C7"/>
    <w:rsid w:val="00373F22"/>
    <w:rsid w:val="00375186"/>
    <w:rsid w:val="003767A8"/>
    <w:rsid w:val="00380B04"/>
    <w:rsid w:val="003949A4"/>
    <w:rsid w:val="00396910"/>
    <w:rsid w:val="003A1A8E"/>
    <w:rsid w:val="003A32BA"/>
    <w:rsid w:val="003B2E7B"/>
    <w:rsid w:val="003C1A63"/>
    <w:rsid w:val="003C2096"/>
    <w:rsid w:val="003C46FC"/>
    <w:rsid w:val="003C6A7A"/>
    <w:rsid w:val="003D1C6E"/>
    <w:rsid w:val="003D34AD"/>
    <w:rsid w:val="003D3B1C"/>
    <w:rsid w:val="003E2966"/>
    <w:rsid w:val="003E2AE2"/>
    <w:rsid w:val="003F0F05"/>
    <w:rsid w:val="003F51A6"/>
    <w:rsid w:val="003F56CF"/>
    <w:rsid w:val="004022EE"/>
    <w:rsid w:val="0041111A"/>
    <w:rsid w:val="00422D8F"/>
    <w:rsid w:val="004320C2"/>
    <w:rsid w:val="004509D5"/>
    <w:rsid w:val="00462483"/>
    <w:rsid w:val="004651C0"/>
    <w:rsid w:val="00480A3D"/>
    <w:rsid w:val="0048420F"/>
    <w:rsid w:val="00487F85"/>
    <w:rsid w:val="004A5A48"/>
    <w:rsid w:val="004A6904"/>
    <w:rsid w:val="004C036B"/>
    <w:rsid w:val="004C40E2"/>
    <w:rsid w:val="004D1C11"/>
    <w:rsid w:val="004D393D"/>
    <w:rsid w:val="004D4058"/>
    <w:rsid w:val="004E34B1"/>
    <w:rsid w:val="004E4D9F"/>
    <w:rsid w:val="004F11B0"/>
    <w:rsid w:val="004F1361"/>
    <w:rsid w:val="004F6B72"/>
    <w:rsid w:val="00501DBA"/>
    <w:rsid w:val="00504F19"/>
    <w:rsid w:val="00504F1D"/>
    <w:rsid w:val="005105A7"/>
    <w:rsid w:val="00517601"/>
    <w:rsid w:val="00522145"/>
    <w:rsid w:val="00527E03"/>
    <w:rsid w:val="0053257E"/>
    <w:rsid w:val="00533F41"/>
    <w:rsid w:val="00544BF8"/>
    <w:rsid w:val="00557E52"/>
    <w:rsid w:val="00585DC5"/>
    <w:rsid w:val="005A45E8"/>
    <w:rsid w:val="005B4ADD"/>
    <w:rsid w:val="005B5E26"/>
    <w:rsid w:val="005C35C6"/>
    <w:rsid w:val="005D11AB"/>
    <w:rsid w:val="005D43DF"/>
    <w:rsid w:val="005D4C68"/>
    <w:rsid w:val="005D55CE"/>
    <w:rsid w:val="005E77C4"/>
    <w:rsid w:val="005F06FE"/>
    <w:rsid w:val="00605DC2"/>
    <w:rsid w:val="00614A4C"/>
    <w:rsid w:val="00615C1F"/>
    <w:rsid w:val="006215B7"/>
    <w:rsid w:val="006247FA"/>
    <w:rsid w:val="00631FBB"/>
    <w:rsid w:val="00634DFC"/>
    <w:rsid w:val="00634E3C"/>
    <w:rsid w:val="006369F4"/>
    <w:rsid w:val="0067695F"/>
    <w:rsid w:val="00676AE3"/>
    <w:rsid w:val="006804AA"/>
    <w:rsid w:val="006835E3"/>
    <w:rsid w:val="0069293D"/>
    <w:rsid w:val="00694719"/>
    <w:rsid w:val="006A42F7"/>
    <w:rsid w:val="006A4A9F"/>
    <w:rsid w:val="006A5502"/>
    <w:rsid w:val="006A68A4"/>
    <w:rsid w:val="006B4C1A"/>
    <w:rsid w:val="006C65F2"/>
    <w:rsid w:val="006D3792"/>
    <w:rsid w:val="006E1EBB"/>
    <w:rsid w:val="006E5E95"/>
    <w:rsid w:val="006F7683"/>
    <w:rsid w:val="007031CF"/>
    <w:rsid w:val="0070443D"/>
    <w:rsid w:val="0072015E"/>
    <w:rsid w:val="0074112E"/>
    <w:rsid w:val="00744189"/>
    <w:rsid w:val="007448E0"/>
    <w:rsid w:val="007472DF"/>
    <w:rsid w:val="00764BDD"/>
    <w:rsid w:val="007738BA"/>
    <w:rsid w:val="0078407D"/>
    <w:rsid w:val="007A30B4"/>
    <w:rsid w:val="007A419D"/>
    <w:rsid w:val="007A7678"/>
    <w:rsid w:val="007A77E4"/>
    <w:rsid w:val="007B32C9"/>
    <w:rsid w:val="007B3583"/>
    <w:rsid w:val="007C3F08"/>
    <w:rsid w:val="007C56CB"/>
    <w:rsid w:val="007C6EC7"/>
    <w:rsid w:val="007D45BB"/>
    <w:rsid w:val="007E32AC"/>
    <w:rsid w:val="007E6162"/>
    <w:rsid w:val="007E6A43"/>
    <w:rsid w:val="007F60D0"/>
    <w:rsid w:val="007F79E2"/>
    <w:rsid w:val="0080303C"/>
    <w:rsid w:val="00803587"/>
    <w:rsid w:val="00816343"/>
    <w:rsid w:val="00816B1A"/>
    <w:rsid w:val="00816D85"/>
    <w:rsid w:val="008231E6"/>
    <w:rsid w:val="008264B3"/>
    <w:rsid w:val="00832377"/>
    <w:rsid w:val="00833ED4"/>
    <w:rsid w:val="008417AF"/>
    <w:rsid w:val="00844CA4"/>
    <w:rsid w:val="00856C92"/>
    <w:rsid w:val="0085780D"/>
    <w:rsid w:val="0087328A"/>
    <w:rsid w:val="00890B26"/>
    <w:rsid w:val="008928A8"/>
    <w:rsid w:val="00893A0A"/>
    <w:rsid w:val="008A00DB"/>
    <w:rsid w:val="008A26CF"/>
    <w:rsid w:val="008B1BDA"/>
    <w:rsid w:val="008C5789"/>
    <w:rsid w:val="008C7AE4"/>
    <w:rsid w:val="008D0CCF"/>
    <w:rsid w:val="008D67E0"/>
    <w:rsid w:val="008E040F"/>
    <w:rsid w:val="008E4FF1"/>
    <w:rsid w:val="008E56CC"/>
    <w:rsid w:val="008E61BB"/>
    <w:rsid w:val="008F2222"/>
    <w:rsid w:val="008F31B4"/>
    <w:rsid w:val="00903716"/>
    <w:rsid w:val="0091150E"/>
    <w:rsid w:val="00917BB3"/>
    <w:rsid w:val="00926034"/>
    <w:rsid w:val="00927F5B"/>
    <w:rsid w:val="009356F8"/>
    <w:rsid w:val="00936BDF"/>
    <w:rsid w:val="00943B59"/>
    <w:rsid w:val="009501F7"/>
    <w:rsid w:val="00952C31"/>
    <w:rsid w:val="00953A59"/>
    <w:rsid w:val="00957628"/>
    <w:rsid w:val="00965C73"/>
    <w:rsid w:val="0097446A"/>
    <w:rsid w:val="0097542C"/>
    <w:rsid w:val="00977669"/>
    <w:rsid w:val="00990AFB"/>
    <w:rsid w:val="0099197F"/>
    <w:rsid w:val="00995ABD"/>
    <w:rsid w:val="00997FD3"/>
    <w:rsid w:val="009A0AC6"/>
    <w:rsid w:val="009A673D"/>
    <w:rsid w:val="009B5B4D"/>
    <w:rsid w:val="009C0E74"/>
    <w:rsid w:val="009C58D6"/>
    <w:rsid w:val="009C7762"/>
    <w:rsid w:val="009D6EBF"/>
    <w:rsid w:val="00A11581"/>
    <w:rsid w:val="00A14912"/>
    <w:rsid w:val="00A160AD"/>
    <w:rsid w:val="00A16644"/>
    <w:rsid w:val="00A229A3"/>
    <w:rsid w:val="00A22C55"/>
    <w:rsid w:val="00A3306F"/>
    <w:rsid w:val="00A355F7"/>
    <w:rsid w:val="00A42A13"/>
    <w:rsid w:val="00A45C3D"/>
    <w:rsid w:val="00A4748E"/>
    <w:rsid w:val="00A54CF6"/>
    <w:rsid w:val="00A556BE"/>
    <w:rsid w:val="00A57973"/>
    <w:rsid w:val="00A81F5F"/>
    <w:rsid w:val="00A833EA"/>
    <w:rsid w:val="00A930BF"/>
    <w:rsid w:val="00A94981"/>
    <w:rsid w:val="00A955AB"/>
    <w:rsid w:val="00AA3BEF"/>
    <w:rsid w:val="00AA3D79"/>
    <w:rsid w:val="00AA6106"/>
    <w:rsid w:val="00AC10B0"/>
    <w:rsid w:val="00AC230D"/>
    <w:rsid w:val="00AC349E"/>
    <w:rsid w:val="00AD6AE2"/>
    <w:rsid w:val="00AE0EF0"/>
    <w:rsid w:val="00AE2198"/>
    <w:rsid w:val="00AE34CB"/>
    <w:rsid w:val="00AE6A72"/>
    <w:rsid w:val="00B03F7C"/>
    <w:rsid w:val="00B06B47"/>
    <w:rsid w:val="00B1078E"/>
    <w:rsid w:val="00B11176"/>
    <w:rsid w:val="00B27AB0"/>
    <w:rsid w:val="00B3294E"/>
    <w:rsid w:val="00B32C06"/>
    <w:rsid w:val="00B34C3C"/>
    <w:rsid w:val="00B60B16"/>
    <w:rsid w:val="00B61072"/>
    <w:rsid w:val="00B65167"/>
    <w:rsid w:val="00B67856"/>
    <w:rsid w:val="00B67C3C"/>
    <w:rsid w:val="00B742FF"/>
    <w:rsid w:val="00B75EDA"/>
    <w:rsid w:val="00B830E6"/>
    <w:rsid w:val="00B92321"/>
    <w:rsid w:val="00B97250"/>
    <w:rsid w:val="00BA7288"/>
    <w:rsid w:val="00BB0112"/>
    <w:rsid w:val="00BB1A9C"/>
    <w:rsid w:val="00BB3F19"/>
    <w:rsid w:val="00BB7222"/>
    <w:rsid w:val="00BB7887"/>
    <w:rsid w:val="00BC0D2B"/>
    <w:rsid w:val="00BD1C01"/>
    <w:rsid w:val="00BD34AF"/>
    <w:rsid w:val="00BE201D"/>
    <w:rsid w:val="00BE4227"/>
    <w:rsid w:val="00C11337"/>
    <w:rsid w:val="00C11B15"/>
    <w:rsid w:val="00C11F3B"/>
    <w:rsid w:val="00C32339"/>
    <w:rsid w:val="00C45E3E"/>
    <w:rsid w:val="00C475C7"/>
    <w:rsid w:val="00C61FC3"/>
    <w:rsid w:val="00C623EC"/>
    <w:rsid w:val="00C71C9C"/>
    <w:rsid w:val="00C90F45"/>
    <w:rsid w:val="00C932F6"/>
    <w:rsid w:val="00C95512"/>
    <w:rsid w:val="00CA566C"/>
    <w:rsid w:val="00CA70A0"/>
    <w:rsid w:val="00CA7390"/>
    <w:rsid w:val="00CA7B05"/>
    <w:rsid w:val="00CB4FD9"/>
    <w:rsid w:val="00CC1BD7"/>
    <w:rsid w:val="00CC5713"/>
    <w:rsid w:val="00CC6F74"/>
    <w:rsid w:val="00CC751E"/>
    <w:rsid w:val="00CD5564"/>
    <w:rsid w:val="00CE3CF8"/>
    <w:rsid w:val="00D02EE3"/>
    <w:rsid w:val="00D03DCB"/>
    <w:rsid w:val="00D14807"/>
    <w:rsid w:val="00D20130"/>
    <w:rsid w:val="00D441D6"/>
    <w:rsid w:val="00D50A1E"/>
    <w:rsid w:val="00D56B1E"/>
    <w:rsid w:val="00D62303"/>
    <w:rsid w:val="00D63D58"/>
    <w:rsid w:val="00D66C29"/>
    <w:rsid w:val="00D67EFE"/>
    <w:rsid w:val="00D70519"/>
    <w:rsid w:val="00D7324D"/>
    <w:rsid w:val="00D760E3"/>
    <w:rsid w:val="00DC1A01"/>
    <w:rsid w:val="00DD03B8"/>
    <w:rsid w:val="00DD0469"/>
    <w:rsid w:val="00DD6104"/>
    <w:rsid w:val="00DE1F40"/>
    <w:rsid w:val="00DE29BC"/>
    <w:rsid w:val="00DE314A"/>
    <w:rsid w:val="00E0192B"/>
    <w:rsid w:val="00E1311B"/>
    <w:rsid w:val="00E135F6"/>
    <w:rsid w:val="00E35856"/>
    <w:rsid w:val="00E40BD8"/>
    <w:rsid w:val="00E53A61"/>
    <w:rsid w:val="00E65291"/>
    <w:rsid w:val="00E6629E"/>
    <w:rsid w:val="00E66EBC"/>
    <w:rsid w:val="00E84251"/>
    <w:rsid w:val="00E938BF"/>
    <w:rsid w:val="00E94665"/>
    <w:rsid w:val="00EA0490"/>
    <w:rsid w:val="00EA0BCB"/>
    <w:rsid w:val="00EA4C4B"/>
    <w:rsid w:val="00EB332B"/>
    <w:rsid w:val="00EB3BEC"/>
    <w:rsid w:val="00EC01C5"/>
    <w:rsid w:val="00EC22D9"/>
    <w:rsid w:val="00EC48CE"/>
    <w:rsid w:val="00ED5819"/>
    <w:rsid w:val="00EE08F3"/>
    <w:rsid w:val="00EE3BD7"/>
    <w:rsid w:val="00EE47AE"/>
    <w:rsid w:val="00EF21F5"/>
    <w:rsid w:val="00EF513C"/>
    <w:rsid w:val="00F00C8C"/>
    <w:rsid w:val="00F00F96"/>
    <w:rsid w:val="00F03877"/>
    <w:rsid w:val="00F173A6"/>
    <w:rsid w:val="00F22805"/>
    <w:rsid w:val="00F23C41"/>
    <w:rsid w:val="00F26E34"/>
    <w:rsid w:val="00F30A78"/>
    <w:rsid w:val="00F43136"/>
    <w:rsid w:val="00F55569"/>
    <w:rsid w:val="00F65ECF"/>
    <w:rsid w:val="00F70748"/>
    <w:rsid w:val="00F74029"/>
    <w:rsid w:val="00F75AA5"/>
    <w:rsid w:val="00F7605D"/>
    <w:rsid w:val="00F77C54"/>
    <w:rsid w:val="00F81354"/>
    <w:rsid w:val="00F834A2"/>
    <w:rsid w:val="00F871FF"/>
    <w:rsid w:val="00F97E40"/>
    <w:rsid w:val="00FB5D46"/>
    <w:rsid w:val="00FB6CA0"/>
    <w:rsid w:val="00FC52D8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D93EB7"/>
  <w15:chartTrackingRefBased/>
  <w15:docId w15:val="{4FF2410E-EFC7-4434-8910-EFADB4A7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A7B05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9C58D6"/>
    <w:pPr>
      <w:keepNext/>
      <w:keepLines/>
      <w:numPr>
        <w:numId w:val="3"/>
      </w:numPr>
      <w:suppressAutoHyphens/>
      <w:spacing w:before="360"/>
      <w:ind w:left="431" w:hanging="431"/>
      <w:jc w:val="lef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9C58D6"/>
    <w:pPr>
      <w:keepNext/>
      <w:keepLines/>
      <w:numPr>
        <w:ilvl w:val="1"/>
        <w:numId w:val="3"/>
      </w:numPr>
      <w:suppressAutoHyphens/>
      <w:spacing w:before="360"/>
      <w:jc w:val="left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9C58D6"/>
    <w:pPr>
      <w:keepNext/>
      <w:keepLines/>
      <w:numPr>
        <w:ilvl w:val="2"/>
        <w:numId w:val="3"/>
      </w:numPr>
      <w:suppressAutoHyphens/>
      <w:spacing w:before="360"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C58D6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sid w:val="009C58D6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rsid w:val="009C58D6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paragraph" w:styleId="Bibliografie">
    <w:name w:val="Bibliography"/>
    <w:basedOn w:val="Normln"/>
    <w:next w:val="Normln"/>
    <w:uiPriority w:val="37"/>
    <w:unhideWhenUsed/>
    <w:rsid w:val="008F31B4"/>
  </w:style>
  <w:style w:type="character" w:styleId="Nevyeenzmnka">
    <w:name w:val="Unresolved Mention"/>
    <w:basedOn w:val="Standardnpsmoodstavce"/>
    <w:uiPriority w:val="99"/>
    <w:semiHidden/>
    <w:unhideWhenUsed/>
    <w:rsid w:val="00047B5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609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sada.com/blog/google-slides-vs-powerpoint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itnetwork.cz/ms-office/powerpoint/zaklady-powerpointu-jak-vytvorit-dobrou-prezentaci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numen.com/cs/blogs/11-best-presentation-software-tools-free/?srsltid=AfmBOoo16KrjHX56kiUCMoAEIB6n3j0parCGncMfWweoiKR98kp8bkXG" TargetMode="External"/><Relationship Id="rId20" Type="http://schemas.openxmlformats.org/officeDocument/2006/relationships/hyperlink" Target="https://cs.libreoffice.org/discover/impres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microsoft.com/cs-cz/microsoft-365/powerpoint/slideshow-mak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stalov\Downloads\&#352;ablona%20Semin&#225;rn&#237;%20pr&#225;ce%20na%20V&#352;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683093A91D4D83A7B11BFCA655DD1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91D6534-E7DE-4374-9314-5E496C526421}"/>
      </w:docPartPr>
      <w:docPartBody>
        <w:p w:rsidR="00AB078A" w:rsidRDefault="000F27B0">
          <w:r w:rsidRPr="00716C15">
            <w:rPr>
              <w:rStyle w:val="Zstupntext"/>
            </w:rPr>
            <w:t>[Stav]</w:t>
          </w:r>
        </w:p>
      </w:docPartBody>
    </w:docPart>
    <w:docPart>
      <w:docPartPr>
        <w:name w:val="10D09384BAD241B59CB879EFB198D57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235E678-7ED5-41BC-BDF2-7EAC86DD62D0}"/>
      </w:docPartPr>
      <w:docPartBody>
        <w:p w:rsidR="00AB078A" w:rsidRDefault="000F27B0">
          <w:r w:rsidRPr="00716C15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B0"/>
    <w:rsid w:val="000168D2"/>
    <w:rsid w:val="000205E3"/>
    <w:rsid w:val="00051173"/>
    <w:rsid w:val="000547F0"/>
    <w:rsid w:val="000E6519"/>
    <w:rsid w:val="000F27B0"/>
    <w:rsid w:val="00181008"/>
    <w:rsid w:val="00527273"/>
    <w:rsid w:val="005765A5"/>
    <w:rsid w:val="005F3881"/>
    <w:rsid w:val="006D3792"/>
    <w:rsid w:val="008A7B4A"/>
    <w:rsid w:val="008D1B58"/>
    <w:rsid w:val="00995ABD"/>
    <w:rsid w:val="00A930BF"/>
    <w:rsid w:val="00AB078A"/>
    <w:rsid w:val="00AF6F91"/>
    <w:rsid w:val="00C262D2"/>
    <w:rsid w:val="00D44E96"/>
    <w:rsid w:val="00DD0469"/>
    <w:rsid w:val="00DE051B"/>
    <w:rsid w:val="00E40BD8"/>
    <w:rsid w:val="00E7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F27B0"/>
    <w:rPr>
      <w:rFonts w:cs="Times New Roman"/>
      <w:sz w:val="3276"/>
      <w:szCs w:val="327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F27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E3EF61-FD87-46BE-B4B0-7B7839AD7B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Seminární práce na VŠPJ.dotx</Template>
  <TotalTime>1435</TotalTime>
  <Pages>12</Pages>
  <Words>2654</Words>
  <Characters>15660</Characters>
  <Application>Microsoft Office Word</Application>
  <DocSecurity>0</DocSecurity>
  <Lines>130</Lines>
  <Paragraphs>36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Prezentační software</vt:lpstr>
      <vt:lpstr/>
    </vt:vector>
  </TitlesOfParts>
  <Company/>
  <LinksUpToDate>false</LinksUpToDate>
  <CharactersWithSpaces>18278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Prezentační software</dc:title>
  <dc:subject/>
  <dc:creator>Štěpán Nekvinda</dc:creator>
  <cp:keywords/>
  <dc:description/>
  <cp:lastModifiedBy>Štěpán Nekvinda</cp:lastModifiedBy>
  <cp:revision>15</cp:revision>
  <cp:lastPrinted>2021-01-11T20:11:00Z</cp:lastPrinted>
  <dcterms:created xsi:type="dcterms:W3CDTF">2024-12-14T03:08:00Z</dcterms:created>
  <dcterms:modified xsi:type="dcterms:W3CDTF">2025-01-04T17:45:00Z</dcterms:modified>
  <cp:contentStatus>Štěpán Nekvinda                        17.12.2024                      Verze: 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